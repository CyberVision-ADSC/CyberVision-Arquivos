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4F6FD75" w:rsidR="00A379BB" w:rsidRDefault="00E8261F" w:rsidP="00A379BB">
      <w:pPr>
        <w:spacing w:line="240" w:lineRule="auto"/>
        <w:jc w:val="center"/>
        <w:rPr>
          <w:rFonts w:cs="Arial"/>
        </w:rPr>
      </w:pPr>
      <w:r>
        <w:rPr>
          <w:rFonts w:cs="Arial"/>
        </w:rPr>
        <w:t>SÃO PAULO TECH</w:t>
      </w:r>
      <w:r w:rsidR="00A379BB">
        <w:rPr>
          <w:rFonts w:cs="Arial"/>
        </w:rPr>
        <w:t xml:space="preserve">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128D1A84" w:rsidR="00A379BB" w:rsidRDefault="00A379BB" w:rsidP="00E07423">
      <w:pPr>
        <w:pStyle w:val="NormalGrande"/>
      </w:pPr>
    </w:p>
    <w:p w14:paraId="4A3EEFD4" w14:textId="6B83627E" w:rsidR="002E1FF2" w:rsidRDefault="002E1FF2" w:rsidP="00E07423">
      <w:pPr>
        <w:pStyle w:val="NormalGrande"/>
      </w:pPr>
    </w:p>
    <w:p w14:paraId="2A666ABE" w14:textId="77777777" w:rsidR="002E1FF2" w:rsidRDefault="002E1FF2" w:rsidP="00E07423">
      <w:pPr>
        <w:pStyle w:val="NormalGrande"/>
      </w:pPr>
    </w:p>
    <w:p w14:paraId="6E0402B1" w14:textId="77777777" w:rsidR="00370E34" w:rsidRPr="004C56C6" w:rsidRDefault="00370E34" w:rsidP="00E07423">
      <w:pPr>
        <w:pStyle w:val="NormalGrande"/>
      </w:pPr>
    </w:p>
    <w:p w14:paraId="2AE82CF3" w14:textId="77777777" w:rsidR="00370E34" w:rsidRPr="004C56C6" w:rsidRDefault="00370E34" w:rsidP="00E07423">
      <w:pPr>
        <w:pStyle w:val="NormalGrande"/>
      </w:pPr>
    </w:p>
    <w:tbl>
      <w:tblPr>
        <w:tblStyle w:val="TabeladeGrade1Clara-nfase11"/>
        <w:tblpPr w:leftFromText="141" w:rightFromText="141" w:vertAnchor="page" w:horzAnchor="page" w:tblpXSpec="center" w:tblpY="4621"/>
        <w:tblW w:w="0" w:type="auto"/>
        <w:tblLook w:val="04A0" w:firstRow="1" w:lastRow="0" w:firstColumn="1" w:lastColumn="0" w:noHBand="0" w:noVBand="1"/>
      </w:tblPr>
      <w:tblGrid>
        <w:gridCol w:w="4749"/>
        <w:gridCol w:w="1743"/>
      </w:tblGrid>
      <w:tr w:rsidR="002E1FF2" w:rsidRPr="006F7888" w14:paraId="04A67F47" w14:textId="77777777" w:rsidTr="002E1FF2">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749" w:type="dxa"/>
            <w:shd w:val="clear" w:color="auto" w:fill="95B3D7" w:themeFill="accent1" w:themeFillTint="99"/>
          </w:tcPr>
          <w:p w14:paraId="1D45B1FE" w14:textId="77777777" w:rsidR="002E1FF2" w:rsidRPr="006F7888" w:rsidRDefault="002E1FF2" w:rsidP="002E1FF2">
            <w:r w:rsidRPr="006F7888">
              <w:t>NOME COMPLETO</w:t>
            </w:r>
          </w:p>
        </w:tc>
        <w:tc>
          <w:tcPr>
            <w:tcW w:w="1743" w:type="dxa"/>
            <w:shd w:val="clear" w:color="auto" w:fill="95B3D7" w:themeFill="accent1" w:themeFillTint="99"/>
          </w:tcPr>
          <w:p w14:paraId="15CA1579" w14:textId="77777777" w:rsidR="002E1FF2" w:rsidRPr="006F7888" w:rsidRDefault="002E1FF2" w:rsidP="002E1FF2">
            <w:pPr>
              <w:cnfStyle w:val="100000000000" w:firstRow="1" w:lastRow="0" w:firstColumn="0" w:lastColumn="0" w:oddVBand="0" w:evenVBand="0" w:oddHBand="0" w:evenHBand="0" w:firstRowFirstColumn="0" w:firstRowLastColumn="0" w:lastRowFirstColumn="0" w:lastRowLastColumn="0"/>
            </w:pPr>
            <w:r w:rsidRPr="006F7888">
              <w:t>RA</w:t>
            </w:r>
          </w:p>
        </w:tc>
      </w:tr>
      <w:tr w:rsidR="002E1FF2" w:rsidRPr="006F7888" w14:paraId="509E3BB2" w14:textId="77777777" w:rsidTr="002E1FF2">
        <w:trPr>
          <w:trHeight w:val="307"/>
        </w:trPr>
        <w:tc>
          <w:tcPr>
            <w:cnfStyle w:val="001000000000" w:firstRow="0" w:lastRow="0" w:firstColumn="1" w:lastColumn="0" w:oddVBand="0" w:evenVBand="0" w:oddHBand="0" w:evenHBand="0" w:firstRowFirstColumn="0" w:firstRowLastColumn="0" w:lastRowFirstColumn="0" w:lastRowLastColumn="0"/>
            <w:tcW w:w="4749" w:type="dxa"/>
          </w:tcPr>
          <w:p w14:paraId="026D82BD" w14:textId="77777777" w:rsidR="002E1FF2" w:rsidRPr="006F7888" w:rsidRDefault="002E1FF2" w:rsidP="002E1FF2">
            <w:r w:rsidRPr="006F7888">
              <w:t>BRUNO DE CARVALHO LIMA CARA</w:t>
            </w:r>
          </w:p>
        </w:tc>
        <w:tc>
          <w:tcPr>
            <w:tcW w:w="1743" w:type="dxa"/>
          </w:tcPr>
          <w:p w14:paraId="3E3D4C20" w14:textId="77777777" w:rsidR="002E1FF2" w:rsidRPr="006F7888" w:rsidRDefault="002E1FF2" w:rsidP="002E1FF2">
            <w:pPr>
              <w:cnfStyle w:val="000000000000" w:firstRow="0" w:lastRow="0" w:firstColumn="0" w:lastColumn="0" w:oddVBand="0" w:evenVBand="0" w:oddHBand="0" w:evenHBand="0" w:firstRowFirstColumn="0" w:firstRowLastColumn="0" w:lastRowFirstColumn="0" w:lastRowLastColumn="0"/>
            </w:pPr>
            <w:r w:rsidRPr="006F7888">
              <w:t>01221165</w:t>
            </w:r>
          </w:p>
        </w:tc>
      </w:tr>
      <w:tr w:rsidR="002E1FF2" w:rsidRPr="006F7888" w14:paraId="55FB57BE" w14:textId="77777777" w:rsidTr="002E1FF2">
        <w:trPr>
          <w:trHeight w:val="297"/>
        </w:trPr>
        <w:tc>
          <w:tcPr>
            <w:cnfStyle w:val="001000000000" w:firstRow="0" w:lastRow="0" w:firstColumn="1" w:lastColumn="0" w:oddVBand="0" w:evenVBand="0" w:oddHBand="0" w:evenHBand="0" w:firstRowFirstColumn="0" w:firstRowLastColumn="0" w:lastRowFirstColumn="0" w:lastRowLastColumn="0"/>
            <w:tcW w:w="4749" w:type="dxa"/>
          </w:tcPr>
          <w:p w14:paraId="616504DD" w14:textId="77777777" w:rsidR="002E1FF2" w:rsidRPr="006F7888" w:rsidRDefault="002E1FF2" w:rsidP="002E1FF2">
            <w:r>
              <w:t>GABRIEL MAXIMIANO GOMES</w:t>
            </w:r>
          </w:p>
        </w:tc>
        <w:tc>
          <w:tcPr>
            <w:tcW w:w="1743" w:type="dxa"/>
          </w:tcPr>
          <w:p w14:paraId="7B786D05" w14:textId="77777777" w:rsidR="002E1FF2" w:rsidRPr="006F7888" w:rsidRDefault="002E1FF2" w:rsidP="002E1FF2">
            <w:pPr>
              <w:cnfStyle w:val="000000000000" w:firstRow="0" w:lastRow="0" w:firstColumn="0" w:lastColumn="0" w:oddVBand="0" w:evenVBand="0" w:oddHBand="0" w:evenHBand="0" w:firstRowFirstColumn="0" w:firstRowLastColumn="0" w:lastRowFirstColumn="0" w:lastRowLastColumn="0"/>
            </w:pPr>
            <w:r w:rsidRPr="006F7888">
              <w:t>012211</w:t>
            </w:r>
            <w:r>
              <w:t>30</w:t>
            </w:r>
          </w:p>
        </w:tc>
      </w:tr>
      <w:tr w:rsidR="002E1FF2" w:rsidRPr="006F7888" w14:paraId="213C6109" w14:textId="77777777" w:rsidTr="002E1FF2">
        <w:trPr>
          <w:trHeight w:val="307"/>
        </w:trPr>
        <w:tc>
          <w:tcPr>
            <w:cnfStyle w:val="001000000000" w:firstRow="0" w:lastRow="0" w:firstColumn="1" w:lastColumn="0" w:oddVBand="0" w:evenVBand="0" w:oddHBand="0" w:evenHBand="0" w:firstRowFirstColumn="0" w:firstRowLastColumn="0" w:lastRowFirstColumn="0" w:lastRowLastColumn="0"/>
            <w:tcW w:w="4749" w:type="dxa"/>
          </w:tcPr>
          <w:p w14:paraId="266208D7" w14:textId="77777777" w:rsidR="002E1FF2" w:rsidRPr="006F7888" w:rsidRDefault="002E1FF2" w:rsidP="002E1FF2">
            <w:r>
              <w:t>HENRIQUE BELTRÃO</w:t>
            </w:r>
          </w:p>
        </w:tc>
        <w:tc>
          <w:tcPr>
            <w:tcW w:w="1743" w:type="dxa"/>
          </w:tcPr>
          <w:p w14:paraId="19F9DA67" w14:textId="77777777" w:rsidR="002E1FF2" w:rsidRPr="006F7888" w:rsidRDefault="002E1FF2" w:rsidP="002E1FF2">
            <w:pPr>
              <w:cnfStyle w:val="000000000000" w:firstRow="0" w:lastRow="0" w:firstColumn="0" w:lastColumn="0" w:oddVBand="0" w:evenVBand="0" w:oddHBand="0" w:evenHBand="0" w:firstRowFirstColumn="0" w:firstRowLastColumn="0" w:lastRowFirstColumn="0" w:lastRowLastColumn="0"/>
            </w:pPr>
            <w:r>
              <w:t>01221158</w:t>
            </w:r>
          </w:p>
        </w:tc>
      </w:tr>
      <w:tr w:rsidR="002E1FF2" w:rsidRPr="006F7888" w14:paraId="69B78CEB" w14:textId="77777777" w:rsidTr="002E1FF2">
        <w:trPr>
          <w:trHeight w:val="297"/>
        </w:trPr>
        <w:tc>
          <w:tcPr>
            <w:cnfStyle w:val="001000000000" w:firstRow="0" w:lastRow="0" w:firstColumn="1" w:lastColumn="0" w:oddVBand="0" w:evenVBand="0" w:oddHBand="0" w:evenHBand="0" w:firstRowFirstColumn="0" w:firstRowLastColumn="0" w:lastRowFirstColumn="0" w:lastRowLastColumn="0"/>
            <w:tcW w:w="4749" w:type="dxa"/>
          </w:tcPr>
          <w:p w14:paraId="246351EA" w14:textId="77777777" w:rsidR="002E1FF2" w:rsidRPr="006F7888" w:rsidRDefault="002E1FF2" w:rsidP="002E1FF2">
            <w:r>
              <w:t>LEONARDO NACAGAWA SILVA</w:t>
            </w:r>
          </w:p>
        </w:tc>
        <w:tc>
          <w:tcPr>
            <w:tcW w:w="1743" w:type="dxa"/>
          </w:tcPr>
          <w:p w14:paraId="114A47F7" w14:textId="77777777" w:rsidR="002E1FF2" w:rsidRPr="006F7888" w:rsidRDefault="002E1FF2" w:rsidP="002E1FF2">
            <w:pPr>
              <w:cnfStyle w:val="000000000000" w:firstRow="0" w:lastRow="0" w:firstColumn="0" w:lastColumn="0" w:oddVBand="0" w:evenVBand="0" w:oddHBand="0" w:evenHBand="0" w:firstRowFirstColumn="0" w:firstRowLastColumn="0" w:lastRowFirstColumn="0" w:lastRowLastColumn="0"/>
            </w:pPr>
            <w:r w:rsidRPr="006F7888">
              <w:t>01221</w:t>
            </w:r>
            <w:r>
              <w:t>176</w:t>
            </w:r>
          </w:p>
        </w:tc>
      </w:tr>
      <w:tr w:rsidR="002E1FF2" w:rsidRPr="006F7888" w14:paraId="69CBFBA1" w14:textId="77777777" w:rsidTr="002E1FF2">
        <w:trPr>
          <w:trHeight w:val="307"/>
        </w:trPr>
        <w:tc>
          <w:tcPr>
            <w:cnfStyle w:val="001000000000" w:firstRow="0" w:lastRow="0" w:firstColumn="1" w:lastColumn="0" w:oddVBand="0" w:evenVBand="0" w:oddHBand="0" w:evenHBand="0" w:firstRowFirstColumn="0" w:firstRowLastColumn="0" w:lastRowFirstColumn="0" w:lastRowLastColumn="0"/>
            <w:tcW w:w="4749" w:type="dxa"/>
          </w:tcPr>
          <w:p w14:paraId="41A60A6F" w14:textId="77777777" w:rsidR="002E1FF2" w:rsidRPr="006F7888" w:rsidRDefault="002E1FF2" w:rsidP="002E1FF2">
            <w:r>
              <w:t>MARIA EDUARDA FERREIRA</w:t>
            </w:r>
          </w:p>
        </w:tc>
        <w:tc>
          <w:tcPr>
            <w:tcW w:w="1743" w:type="dxa"/>
          </w:tcPr>
          <w:p w14:paraId="19EB0FDB" w14:textId="77777777" w:rsidR="002E1FF2" w:rsidRPr="006F7888" w:rsidRDefault="002E1FF2" w:rsidP="002E1FF2">
            <w:pPr>
              <w:cnfStyle w:val="000000000000" w:firstRow="0" w:lastRow="0" w:firstColumn="0" w:lastColumn="0" w:oddVBand="0" w:evenVBand="0" w:oddHBand="0" w:evenHBand="0" w:firstRowFirstColumn="0" w:firstRowLastColumn="0" w:lastRowFirstColumn="0" w:lastRowLastColumn="0"/>
            </w:pPr>
            <w:r>
              <w:t>01221083</w:t>
            </w:r>
          </w:p>
        </w:tc>
      </w:tr>
    </w:tbl>
    <w:p w14:paraId="28112871" w14:textId="77777777" w:rsidR="00370E34" w:rsidRPr="004C56C6" w:rsidRDefault="00370E34" w:rsidP="00E07423">
      <w:pPr>
        <w:pStyle w:val="NormalGrande"/>
      </w:pPr>
    </w:p>
    <w:p w14:paraId="35493970" w14:textId="77777777" w:rsidR="00370E34" w:rsidRPr="004C56C6" w:rsidRDefault="00370E34" w:rsidP="00E07423">
      <w:pPr>
        <w:pStyle w:val="NormalGrande"/>
      </w:pPr>
    </w:p>
    <w:p w14:paraId="552D54FA" w14:textId="77777777" w:rsidR="00370E34" w:rsidRPr="004C56C6" w:rsidRDefault="00370E34" w:rsidP="00E07423">
      <w:pPr>
        <w:pStyle w:val="NormalGrande"/>
      </w:pPr>
    </w:p>
    <w:p w14:paraId="4721EC1D" w14:textId="77777777" w:rsidR="00370E34" w:rsidRPr="004C56C6" w:rsidRDefault="00370E34" w:rsidP="00E07423">
      <w:pPr>
        <w:pStyle w:val="NormalGrande"/>
      </w:pPr>
    </w:p>
    <w:p w14:paraId="7B6BE096" w14:textId="77777777" w:rsidR="00370E34" w:rsidRPr="004C56C6" w:rsidRDefault="00370E34" w:rsidP="00E07423">
      <w:pPr>
        <w:pStyle w:val="NormalGrande"/>
      </w:pPr>
    </w:p>
    <w:p w14:paraId="7493C257" w14:textId="77777777" w:rsidR="00370E34" w:rsidRPr="004C56C6" w:rsidRDefault="00370E34" w:rsidP="00E07423">
      <w:pPr>
        <w:pStyle w:val="NormalGrande"/>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5C8F3224" w14:textId="1203B26D" w:rsidR="00370E34" w:rsidRDefault="00370E34" w:rsidP="00E07423">
      <w:pPr>
        <w:pStyle w:val="NormalGrande"/>
      </w:pPr>
    </w:p>
    <w:p w14:paraId="32E0AF67" w14:textId="70B5D7E9" w:rsidR="002E1FF2" w:rsidRDefault="002E1FF2" w:rsidP="00E07423">
      <w:pPr>
        <w:pStyle w:val="NormalGrande"/>
      </w:pPr>
    </w:p>
    <w:p w14:paraId="3B853909" w14:textId="77777777" w:rsidR="002E1FF2" w:rsidRDefault="002E1FF2" w:rsidP="002E1FF2">
      <w:pPr>
        <w:jc w:val="center"/>
        <w:rPr>
          <w:rFonts w:cs="Arial"/>
          <w:b/>
          <w:bCs/>
          <w:color w:val="365F91" w:themeColor="accent1" w:themeShade="BF"/>
          <w:sz w:val="28"/>
          <w:szCs w:val="28"/>
        </w:rPr>
      </w:pPr>
      <w:r>
        <w:rPr>
          <w:rFonts w:cs="Arial"/>
          <w:b/>
          <w:bCs/>
          <w:color w:val="365F91" w:themeColor="accent1" w:themeShade="BF"/>
          <w:sz w:val="28"/>
          <w:szCs w:val="28"/>
        </w:rPr>
        <w:t>CyberVision</w:t>
      </w:r>
    </w:p>
    <w:p w14:paraId="0B28E927" w14:textId="77777777" w:rsidR="002E1FF2" w:rsidRPr="004C56C6" w:rsidRDefault="002E1FF2" w:rsidP="00E07423">
      <w:pPr>
        <w:pStyle w:val="NormalGrande"/>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4152E524" w14:textId="77777777" w:rsidR="00370E34" w:rsidRDefault="00370E34" w:rsidP="002E1FF2">
      <w:pPr>
        <w:pStyle w:val="NormalGrande"/>
        <w:jc w:val="both"/>
      </w:pPr>
    </w:p>
    <w:p w14:paraId="242D7012" w14:textId="77777777" w:rsidR="00A379BB" w:rsidRPr="004C56C6" w:rsidRDefault="00A379BB" w:rsidP="00E07423">
      <w:pPr>
        <w:pStyle w:val="NormalGrande"/>
      </w:pPr>
    </w:p>
    <w:p w14:paraId="19CD52BD" w14:textId="77777777" w:rsidR="002E1FF2" w:rsidRDefault="002E1FF2" w:rsidP="002E1FF2">
      <w:pPr>
        <w:jc w:val="center"/>
        <w:rPr>
          <w:rFonts w:cs="Arial"/>
          <w:b/>
          <w:bCs/>
          <w:color w:val="365F91" w:themeColor="accent1" w:themeShade="BF"/>
          <w:sz w:val="28"/>
          <w:szCs w:val="28"/>
        </w:rPr>
      </w:pPr>
      <w:r>
        <w:rPr>
          <w:rFonts w:cs="Arial"/>
          <w:b/>
          <w:bCs/>
          <w:color w:val="365F91" w:themeColor="accent1" w:themeShade="BF"/>
          <w:sz w:val="28"/>
          <w:szCs w:val="28"/>
        </w:rPr>
        <w:t>São Paulo - SP</w:t>
      </w:r>
    </w:p>
    <w:p w14:paraId="74EBED21" w14:textId="77777777" w:rsidR="002E1FF2" w:rsidRPr="00F43C51" w:rsidRDefault="002E1FF2" w:rsidP="002E1FF2">
      <w:pPr>
        <w:jc w:val="center"/>
        <w:rPr>
          <w:rFonts w:cs="Arial"/>
          <w:b/>
          <w:bCs/>
          <w:color w:val="365F91" w:themeColor="accent1" w:themeShade="BF"/>
          <w:sz w:val="28"/>
          <w:szCs w:val="28"/>
        </w:rPr>
      </w:pPr>
      <w:r>
        <w:rPr>
          <w:rFonts w:cs="Arial"/>
          <w:b/>
          <w:bCs/>
          <w:color w:val="365F91" w:themeColor="accent1" w:themeShade="BF"/>
          <w:sz w:val="28"/>
          <w:szCs w:val="28"/>
        </w:rPr>
        <w:t>2022</w:t>
      </w:r>
    </w:p>
    <w:p w14:paraId="3D03BF2B" w14:textId="77A69094" w:rsidR="00370E34" w:rsidRDefault="00A379BB" w:rsidP="00E07423">
      <w:pPr>
        <w:pStyle w:val="NormalGrande"/>
      </w:pPr>
      <w:r>
        <w:lastRenderedPageBreak/>
        <w:t>20</w:t>
      </w:r>
      <w:r w:rsidR="00CE67CE">
        <w:t>2</w:t>
      </w:r>
      <w:r w:rsidR="00F7102D">
        <w:t>2</w:t>
      </w:r>
    </w:p>
    <w:p w14:paraId="53C9A3AB" w14:textId="77777777" w:rsidR="00370E34" w:rsidRPr="004C56C6" w:rsidRDefault="00370E34" w:rsidP="003A0204">
      <w:pPr>
        <w:pStyle w:val="NormalGrande"/>
      </w:pPr>
      <w:r w:rsidRPr="004C56C6">
        <w:t>Sumário</w:t>
      </w:r>
    </w:p>
    <w:p w14:paraId="7998C929" w14:textId="77777777" w:rsidR="00370E34" w:rsidRPr="004C56C6" w:rsidRDefault="00370E34" w:rsidP="00C60015">
      <w:pPr>
        <w:pStyle w:val="NormalGrande"/>
      </w:pPr>
    </w:p>
    <w:bookmarkStart w:id="0" w:name="_Toc124080441"/>
    <w:bookmarkStart w:id="1" w:name="_Toc125374503"/>
    <w:p w14:paraId="3706B21B" w14:textId="5E396EE7" w:rsidR="00574ADE"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574ADE">
        <w:t>1</w:t>
      </w:r>
      <w:r w:rsidR="00574ADE">
        <w:rPr>
          <w:rFonts w:asciiTheme="minorHAnsi" w:eastAsiaTheme="minorEastAsia" w:hAnsiTheme="minorHAnsi" w:cstheme="minorBidi"/>
          <w:b w:val="0"/>
          <w:caps w:val="0"/>
          <w:sz w:val="22"/>
          <w:szCs w:val="22"/>
          <w:lang w:eastAsia="pt-BR"/>
        </w:rPr>
        <w:tab/>
      </w:r>
      <w:r w:rsidR="00574ADE">
        <w:t>VISÃO DO PROJETO</w:t>
      </w:r>
      <w:r w:rsidR="00574ADE">
        <w:tab/>
      </w:r>
      <w:r w:rsidR="00574ADE">
        <w:fldChar w:fldCharType="begin"/>
      </w:r>
      <w:r w:rsidR="00574ADE">
        <w:instrText xml:space="preserve"> PAGEREF _Toc104391401 \h </w:instrText>
      </w:r>
      <w:r w:rsidR="00574ADE">
        <w:fldChar w:fldCharType="separate"/>
      </w:r>
      <w:r w:rsidR="00574ADE">
        <w:t>5</w:t>
      </w:r>
      <w:r w:rsidR="00574ADE">
        <w:fldChar w:fldCharType="end"/>
      </w:r>
    </w:p>
    <w:p w14:paraId="16EB8D54" w14:textId="3FFF9F37"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116556">
        <w:rPr>
          <w:b/>
          <w:noProof/>
        </w:rPr>
        <w:t>APRESENTAÇÃO DO GRUPO</w:t>
      </w:r>
      <w:r>
        <w:rPr>
          <w:noProof/>
        </w:rPr>
        <w:tab/>
      </w:r>
      <w:r>
        <w:rPr>
          <w:noProof/>
        </w:rPr>
        <w:fldChar w:fldCharType="begin"/>
      </w:r>
      <w:r>
        <w:rPr>
          <w:noProof/>
        </w:rPr>
        <w:instrText xml:space="preserve"> PAGEREF _Toc104391402 \h </w:instrText>
      </w:r>
      <w:r>
        <w:rPr>
          <w:noProof/>
        </w:rPr>
      </w:r>
      <w:r>
        <w:rPr>
          <w:noProof/>
        </w:rPr>
        <w:fldChar w:fldCharType="separate"/>
      </w:r>
      <w:r>
        <w:rPr>
          <w:noProof/>
        </w:rPr>
        <w:t>5</w:t>
      </w:r>
      <w:r>
        <w:rPr>
          <w:noProof/>
        </w:rPr>
        <w:fldChar w:fldCharType="end"/>
      </w:r>
    </w:p>
    <w:p w14:paraId="659988FC" w14:textId="2A5EAB92"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116556">
        <w:rPr>
          <w:b/>
          <w:noProof/>
        </w:rPr>
        <w:t>CONTEXTO</w:t>
      </w:r>
      <w:r>
        <w:rPr>
          <w:noProof/>
        </w:rPr>
        <w:tab/>
      </w:r>
      <w:r>
        <w:rPr>
          <w:noProof/>
        </w:rPr>
        <w:fldChar w:fldCharType="begin"/>
      </w:r>
      <w:r>
        <w:rPr>
          <w:noProof/>
        </w:rPr>
        <w:instrText xml:space="preserve"> PAGEREF _Toc104391403 \h </w:instrText>
      </w:r>
      <w:r>
        <w:rPr>
          <w:noProof/>
        </w:rPr>
      </w:r>
      <w:r>
        <w:rPr>
          <w:noProof/>
        </w:rPr>
        <w:fldChar w:fldCharType="separate"/>
      </w:r>
      <w:r>
        <w:rPr>
          <w:noProof/>
        </w:rPr>
        <w:t>5</w:t>
      </w:r>
      <w:r>
        <w:rPr>
          <w:noProof/>
        </w:rPr>
        <w:fldChar w:fldCharType="end"/>
      </w:r>
    </w:p>
    <w:p w14:paraId="4E291199" w14:textId="2440FB8D"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116556">
        <w:rPr>
          <w:b/>
          <w:noProof/>
        </w:rPr>
        <w:t>Problema / justificativa do projeto</w:t>
      </w:r>
      <w:r>
        <w:rPr>
          <w:noProof/>
        </w:rPr>
        <w:tab/>
      </w:r>
      <w:r>
        <w:rPr>
          <w:noProof/>
        </w:rPr>
        <w:fldChar w:fldCharType="begin"/>
      </w:r>
      <w:r>
        <w:rPr>
          <w:noProof/>
        </w:rPr>
        <w:instrText xml:space="preserve"> PAGEREF _Toc104391404 \h </w:instrText>
      </w:r>
      <w:r>
        <w:rPr>
          <w:noProof/>
        </w:rPr>
      </w:r>
      <w:r>
        <w:rPr>
          <w:noProof/>
        </w:rPr>
        <w:fldChar w:fldCharType="separate"/>
      </w:r>
      <w:r>
        <w:rPr>
          <w:noProof/>
        </w:rPr>
        <w:t>5</w:t>
      </w:r>
      <w:r>
        <w:rPr>
          <w:noProof/>
        </w:rPr>
        <w:fldChar w:fldCharType="end"/>
      </w:r>
    </w:p>
    <w:p w14:paraId="27B64AC9" w14:textId="3426A42B" w:rsidR="00574ADE" w:rsidRDefault="00574ADE" w:rsidP="00A52B90">
      <w:pPr>
        <w:pStyle w:val="Sumrio2"/>
        <w:rPr>
          <w:noProof/>
        </w:rPr>
      </w:pPr>
      <w:r w:rsidRPr="00116556">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116556">
        <w:rPr>
          <w:b/>
          <w:noProof/>
        </w:rPr>
        <w:t>objetivo da solução</w:t>
      </w:r>
      <w:r>
        <w:rPr>
          <w:noProof/>
        </w:rPr>
        <w:tab/>
      </w:r>
      <w:r>
        <w:rPr>
          <w:noProof/>
        </w:rPr>
        <w:fldChar w:fldCharType="begin"/>
      </w:r>
      <w:r>
        <w:rPr>
          <w:noProof/>
        </w:rPr>
        <w:instrText xml:space="preserve"> PAGEREF _Toc104391405 \h </w:instrText>
      </w:r>
      <w:r>
        <w:rPr>
          <w:noProof/>
        </w:rPr>
      </w:r>
      <w:r>
        <w:rPr>
          <w:noProof/>
        </w:rPr>
        <w:fldChar w:fldCharType="separate"/>
      </w:r>
      <w:r>
        <w:rPr>
          <w:noProof/>
        </w:rPr>
        <w:t>5</w:t>
      </w:r>
      <w:r>
        <w:rPr>
          <w:noProof/>
        </w:rPr>
        <w:fldChar w:fldCharType="end"/>
      </w:r>
    </w:p>
    <w:p w14:paraId="4974CFCD" w14:textId="4F7CB27B" w:rsidR="00394822" w:rsidRPr="00394822" w:rsidRDefault="00394822" w:rsidP="00394822">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w:t>
      </w:r>
      <w:r>
        <w:rPr>
          <w:rFonts w:ascii="Times New Roman" w:hAnsi="Times New Roman"/>
          <w:caps w:val="0"/>
          <w:noProof/>
          <w:snapToGrid w:val="0"/>
          <w:color w:val="000000"/>
          <w:w w:val="0"/>
        </w:rPr>
        <w:t>5</w:t>
      </w:r>
      <w:r>
        <w:rPr>
          <w:rFonts w:asciiTheme="minorHAnsi" w:eastAsiaTheme="minorEastAsia" w:hAnsiTheme="minorHAnsi" w:cstheme="minorBidi"/>
          <w:caps w:val="0"/>
          <w:noProof/>
          <w:sz w:val="22"/>
          <w:szCs w:val="22"/>
          <w:lang w:eastAsia="pt-BR"/>
        </w:rPr>
        <w:tab/>
      </w:r>
      <w:r>
        <w:rPr>
          <w:b/>
          <w:noProof/>
        </w:rPr>
        <w:t>escopo</w:t>
      </w:r>
      <w:r>
        <w:rPr>
          <w:noProof/>
        </w:rPr>
        <w:tab/>
      </w:r>
      <w:r>
        <w:rPr>
          <w:noProof/>
        </w:rPr>
        <w:fldChar w:fldCharType="begin"/>
      </w:r>
      <w:r>
        <w:rPr>
          <w:noProof/>
        </w:rPr>
        <w:instrText xml:space="preserve"> PAGEREF _Toc104391405 \h </w:instrText>
      </w:r>
      <w:r>
        <w:rPr>
          <w:noProof/>
        </w:rPr>
      </w:r>
      <w:r>
        <w:rPr>
          <w:noProof/>
        </w:rPr>
        <w:fldChar w:fldCharType="separate"/>
      </w:r>
      <w:r>
        <w:rPr>
          <w:noProof/>
        </w:rPr>
        <w:t>5</w:t>
      </w:r>
      <w:r>
        <w:rPr>
          <w:noProof/>
        </w:rPr>
        <w:fldChar w:fldCharType="end"/>
      </w:r>
    </w:p>
    <w:p w14:paraId="175FBF96" w14:textId="55C96A28" w:rsidR="00574ADE" w:rsidRDefault="00574ADE">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_Toc104391407 \h </w:instrText>
      </w:r>
      <w:r>
        <w:fldChar w:fldCharType="separate"/>
      </w:r>
      <w:r>
        <w:t>7</w:t>
      </w:r>
      <w:r>
        <w:fldChar w:fldCharType="end"/>
      </w:r>
    </w:p>
    <w:p w14:paraId="4F45AAAB" w14:textId="4035C4FA"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116556">
        <w:rPr>
          <w:b/>
          <w:noProof/>
        </w:rPr>
        <w:t>Definição da Equipe do projeto</w:t>
      </w:r>
      <w:r>
        <w:rPr>
          <w:noProof/>
        </w:rPr>
        <w:tab/>
      </w:r>
      <w:r>
        <w:rPr>
          <w:noProof/>
        </w:rPr>
        <w:fldChar w:fldCharType="begin"/>
      </w:r>
      <w:r>
        <w:rPr>
          <w:noProof/>
        </w:rPr>
        <w:instrText xml:space="preserve"> PAGEREF _Toc104391408 \h </w:instrText>
      </w:r>
      <w:r>
        <w:rPr>
          <w:noProof/>
        </w:rPr>
      </w:r>
      <w:r>
        <w:rPr>
          <w:noProof/>
        </w:rPr>
        <w:fldChar w:fldCharType="separate"/>
      </w:r>
      <w:r>
        <w:rPr>
          <w:noProof/>
        </w:rPr>
        <w:t>7</w:t>
      </w:r>
      <w:r>
        <w:rPr>
          <w:noProof/>
        </w:rPr>
        <w:fldChar w:fldCharType="end"/>
      </w:r>
    </w:p>
    <w:p w14:paraId="3EB13F68" w14:textId="001CA803"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116556">
        <w:rPr>
          <w:b/>
          <w:noProof/>
        </w:rPr>
        <w:t>PROCESSO E FERRAMENTA DE GESTÃO DE PROJETOS</w:t>
      </w:r>
      <w:r>
        <w:rPr>
          <w:noProof/>
        </w:rPr>
        <w:tab/>
      </w:r>
      <w:r>
        <w:rPr>
          <w:noProof/>
        </w:rPr>
        <w:fldChar w:fldCharType="begin"/>
      </w:r>
      <w:r>
        <w:rPr>
          <w:noProof/>
        </w:rPr>
        <w:instrText xml:space="preserve"> PAGEREF _Toc104391409 \h </w:instrText>
      </w:r>
      <w:r>
        <w:rPr>
          <w:noProof/>
        </w:rPr>
      </w:r>
      <w:r>
        <w:rPr>
          <w:noProof/>
        </w:rPr>
        <w:fldChar w:fldCharType="separate"/>
      </w:r>
      <w:r>
        <w:rPr>
          <w:noProof/>
        </w:rPr>
        <w:t>7</w:t>
      </w:r>
      <w:r>
        <w:rPr>
          <w:noProof/>
        </w:rPr>
        <w:fldChar w:fldCharType="end"/>
      </w:r>
    </w:p>
    <w:p w14:paraId="58CCEF82" w14:textId="390A4A92" w:rsidR="00574ADE" w:rsidRDefault="00574ADE">
      <w:pPr>
        <w:pStyle w:val="Sumrio1"/>
        <w:rPr>
          <w:rFonts w:asciiTheme="minorHAnsi" w:eastAsiaTheme="minorEastAsia" w:hAnsiTheme="minorHAnsi" w:cstheme="minorBidi"/>
          <w:b w:val="0"/>
          <w:caps w:val="0"/>
          <w:sz w:val="22"/>
          <w:szCs w:val="22"/>
          <w:lang w:eastAsia="pt-BR"/>
        </w:rPr>
      </w:pPr>
      <w:r w:rsidRPr="00116556">
        <w:rPr>
          <w:color w:val="000000"/>
        </w:rPr>
        <w:t>3</w:t>
      </w:r>
      <w:r>
        <w:rPr>
          <w:rFonts w:asciiTheme="minorHAnsi" w:eastAsiaTheme="minorEastAsia" w:hAnsiTheme="minorHAnsi" w:cstheme="minorBidi"/>
          <w:b w:val="0"/>
          <w:caps w:val="0"/>
          <w:sz w:val="22"/>
          <w:szCs w:val="22"/>
          <w:lang w:eastAsia="pt-BR"/>
        </w:rPr>
        <w:tab/>
      </w:r>
      <w:r w:rsidRPr="00116556">
        <w:rPr>
          <w:color w:val="000000"/>
        </w:rPr>
        <w:t>desenvolvimento do projeto</w:t>
      </w:r>
      <w:r>
        <w:tab/>
      </w:r>
      <w:r>
        <w:fldChar w:fldCharType="begin"/>
      </w:r>
      <w:r>
        <w:instrText xml:space="preserve"> PAGEREF _Toc104391413 \h </w:instrText>
      </w:r>
      <w:r>
        <w:fldChar w:fldCharType="separate"/>
      </w:r>
      <w:r>
        <w:t>9</w:t>
      </w:r>
      <w:r>
        <w:fldChar w:fldCharType="end"/>
      </w:r>
    </w:p>
    <w:p w14:paraId="490D2571" w14:textId="4B7C4C06"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116556">
        <w:rPr>
          <w:b/>
          <w:noProof/>
        </w:rPr>
        <w:t>DIAGRAMA DE Solução Técnica</w:t>
      </w:r>
      <w:r>
        <w:rPr>
          <w:noProof/>
        </w:rPr>
        <w:tab/>
      </w:r>
      <w:r>
        <w:rPr>
          <w:noProof/>
        </w:rPr>
        <w:fldChar w:fldCharType="begin"/>
      </w:r>
      <w:r>
        <w:rPr>
          <w:noProof/>
        </w:rPr>
        <w:instrText xml:space="preserve"> PAGEREF _Toc104391414 \h </w:instrText>
      </w:r>
      <w:r>
        <w:rPr>
          <w:noProof/>
        </w:rPr>
      </w:r>
      <w:r>
        <w:rPr>
          <w:noProof/>
        </w:rPr>
        <w:fldChar w:fldCharType="separate"/>
      </w:r>
      <w:r>
        <w:rPr>
          <w:noProof/>
        </w:rPr>
        <w:t>9</w:t>
      </w:r>
      <w:r>
        <w:rPr>
          <w:noProof/>
        </w:rPr>
        <w:fldChar w:fldCharType="end"/>
      </w:r>
    </w:p>
    <w:p w14:paraId="18624A60" w14:textId="3820E454"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116556">
        <w:rPr>
          <w:b/>
          <w:noProof/>
        </w:rPr>
        <w:t>Banco de Dados</w:t>
      </w:r>
      <w:r>
        <w:rPr>
          <w:noProof/>
        </w:rPr>
        <w:tab/>
      </w:r>
      <w:r>
        <w:rPr>
          <w:noProof/>
        </w:rPr>
        <w:fldChar w:fldCharType="begin"/>
      </w:r>
      <w:r>
        <w:rPr>
          <w:noProof/>
        </w:rPr>
        <w:instrText xml:space="preserve"> PAGEREF _Toc104391415 \h </w:instrText>
      </w:r>
      <w:r>
        <w:rPr>
          <w:noProof/>
        </w:rPr>
      </w:r>
      <w:r>
        <w:rPr>
          <w:noProof/>
        </w:rPr>
        <w:fldChar w:fldCharType="separate"/>
      </w:r>
      <w:r>
        <w:rPr>
          <w:noProof/>
        </w:rPr>
        <w:t>9</w:t>
      </w:r>
      <w:r>
        <w:rPr>
          <w:noProof/>
        </w:rPr>
        <w:fldChar w:fldCharType="end"/>
      </w:r>
    </w:p>
    <w:p w14:paraId="0DCC150D" w14:textId="0D2371CF"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116556">
        <w:rPr>
          <w:b/>
          <w:noProof/>
        </w:rPr>
        <w:t>Protótipo das telas, lógica e usabilidade</w:t>
      </w:r>
      <w:r>
        <w:rPr>
          <w:noProof/>
        </w:rPr>
        <w:tab/>
      </w:r>
      <w:r>
        <w:rPr>
          <w:noProof/>
        </w:rPr>
        <w:fldChar w:fldCharType="begin"/>
      </w:r>
      <w:r>
        <w:rPr>
          <w:noProof/>
        </w:rPr>
        <w:instrText xml:space="preserve"> PAGEREF _Toc104391416 \h </w:instrText>
      </w:r>
      <w:r>
        <w:rPr>
          <w:noProof/>
        </w:rPr>
      </w:r>
      <w:r>
        <w:rPr>
          <w:noProof/>
        </w:rPr>
        <w:fldChar w:fldCharType="separate"/>
      </w:r>
      <w:r>
        <w:rPr>
          <w:noProof/>
        </w:rPr>
        <w:t>9</w:t>
      </w:r>
      <w:r>
        <w:rPr>
          <w:noProof/>
        </w:rPr>
        <w:fldChar w:fldCharType="end"/>
      </w:r>
    </w:p>
    <w:p w14:paraId="695054D5" w14:textId="2B5B5A17"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116556">
        <w:rPr>
          <w:b/>
          <w:noProof/>
        </w:rPr>
        <w:t>MÉTRICAS</w:t>
      </w:r>
      <w:r>
        <w:rPr>
          <w:noProof/>
        </w:rPr>
        <w:tab/>
      </w:r>
      <w:r>
        <w:rPr>
          <w:noProof/>
        </w:rPr>
        <w:fldChar w:fldCharType="begin"/>
      </w:r>
      <w:r>
        <w:rPr>
          <w:noProof/>
        </w:rPr>
        <w:instrText xml:space="preserve"> PAGEREF _Toc104391417 \h </w:instrText>
      </w:r>
      <w:r>
        <w:rPr>
          <w:noProof/>
        </w:rPr>
      </w:r>
      <w:r>
        <w:rPr>
          <w:noProof/>
        </w:rPr>
        <w:fldChar w:fldCharType="separate"/>
      </w:r>
      <w:r>
        <w:rPr>
          <w:noProof/>
        </w:rPr>
        <w:t>9</w:t>
      </w:r>
      <w:r>
        <w:rPr>
          <w:noProof/>
        </w:rPr>
        <w:fldChar w:fldCharType="end"/>
      </w:r>
    </w:p>
    <w:p w14:paraId="49D369A9" w14:textId="5908BBF1" w:rsidR="00574ADE" w:rsidRDefault="00574ADE">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_Toc104391418 \h </w:instrText>
      </w:r>
      <w:r>
        <w:fldChar w:fldCharType="separate"/>
      </w:r>
      <w:r>
        <w:t>11</w:t>
      </w:r>
      <w:r>
        <w:fldChar w:fldCharType="end"/>
      </w:r>
    </w:p>
    <w:p w14:paraId="4E896304" w14:textId="292B8905" w:rsidR="00574ADE" w:rsidRDefault="00574ADE">
      <w:pPr>
        <w:pStyle w:val="Sumrio2"/>
        <w:rPr>
          <w:noProof/>
        </w:rPr>
      </w:pPr>
      <w:r w:rsidRPr="00116556">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116556">
        <w:rPr>
          <w:b/>
          <w:noProof/>
        </w:rPr>
        <w:t>Manual de Instalação da solução</w:t>
      </w:r>
      <w:r>
        <w:rPr>
          <w:noProof/>
        </w:rPr>
        <w:tab/>
      </w:r>
      <w:r>
        <w:rPr>
          <w:noProof/>
        </w:rPr>
        <w:fldChar w:fldCharType="begin"/>
      </w:r>
      <w:r>
        <w:rPr>
          <w:noProof/>
        </w:rPr>
        <w:instrText xml:space="preserve"> PAGEREF _Toc104391419 \h </w:instrText>
      </w:r>
      <w:r>
        <w:rPr>
          <w:noProof/>
        </w:rPr>
      </w:r>
      <w:r>
        <w:rPr>
          <w:noProof/>
        </w:rPr>
        <w:fldChar w:fldCharType="separate"/>
      </w:r>
      <w:r>
        <w:rPr>
          <w:noProof/>
        </w:rPr>
        <w:t>11</w:t>
      </w:r>
      <w:r>
        <w:rPr>
          <w:noProof/>
        </w:rPr>
        <w:fldChar w:fldCharType="end"/>
      </w:r>
    </w:p>
    <w:p w14:paraId="0634470F" w14:textId="30FBD9E9" w:rsidR="00594BF2" w:rsidRDefault="00594BF2" w:rsidP="00594BF2">
      <w:pPr>
        <w:pStyle w:val="Sumrio2"/>
        <w:rPr>
          <w:noProof/>
        </w:rPr>
      </w:pPr>
      <w:r w:rsidRPr="00116556">
        <w:rPr>
          <w:rFonts w:ascii="Times New Roman" w:hAnsi="Times New Roman"/>
          <w:caps w:val="0"/>
          <w:noProof/>
          <w:snapToGrid w:val="0"/>
          <w:color w:val="000000"/>
          <w:w w:val="0"/>
        </w:rPr>
        <w:t>4.</w:t>
      </w:r>
      <w:r>
        <w:rPr>
          <w:rFonts w:ascii="Times New Roman" w:hAnsi="Times New Roman"/>
          <w:caps w:val="0"/>
          <w:noProof/>
          <w:snapToGrid w:val="0"/>
          <w:color w:val="000000"/>
          <w:w w:val="0"/>
        </w:rPr>
        <w:t>2</w:t>
      </w:r>
      <w:r>
        <w:rPr>
          <w:rFonts w:asciiTheme="minorHAnsi" w:eastAsiaTheme="minorEastAsia" w:hAnsiTheme="minorHAnsi" w:cstheme="minorBidi"/>
          <w:caps w:val="0"/>
          <w:noProof/>
          <w:sz w:val="22"/>
          <w:szCs w:val="22"/>
          <w:lang w:eastAsia="pt-BR"/>
        </w:rPr>
        <w:tab/>
      </w:r>
      <w:r>
        <w:rPr>
          <w:b/>
          <w:noProof/>
        </w:rPr>
        <w:t>premissas e restrições</w:t>
      </w:r>
      <w:r>
        <w:rPr>
          <w:noProof/>
        </w:rPr>
        <w:tab/>
      </w:r>
      <w:r>
        <w:rPr>
          <w:noProof/>
        </w:rPr>
        <w:fldChar w:fldCharType="begin"/>
      </w:r>
      <w:r>
        <w:rPr>
          <w:noProof/>
        </w:rPr>
        <w:instrText xml:space="preserve"> PAGEREF _Toc104391419 \h </w:instrText>
      </w:r>
      <w:r>
        <w:rPr>
          <w:noProof/>
        </w:rPr>
      </w:r>
      <w:r>
        <w:rPr>
          <w:noProof/>
        </w:rPr>
        <w:fldChar w:fldCharType="separate"/>
      </w:r>
      <w:r>
        <w:rPr>
          <w:noProof/>
        </w:rPr>
        <w:t>11</w:t>
      </w:r>
      <w:r>
        <w:rPr>
          <w:noProof/>
        </w:rPr>
        <w:fldChar w:fldCharType="end"/>
      </w:r>
    </w:p>
    <w:p w14:paraId="48E3833B" w14:textId="4FFD40B0" w:rsidR="00594BF2" w:rsidRDefault="00594BF2" w:rsidP="00594BF2">
      <w:pPr>
        <w:pStyle w:val="Sumrio2"/>
        <w:rPr>
          <w:noProof/>
        </w:rPr>
      </w:pPr>
      <w:r w:rsidRPr="00116556">
        <w:rPr>
          <w:rFonts w:ascii="Times New Roman" w:hAnsi="Times New Roman"/>
          <w:caps w:val="0"/>
          <w:noProof/>
          <w:snapToGrid w:val="0"/>
          <w:color w:val="000000"/>
          <w:w w:val="0"/>
        </w:rPr>
        <w:t>4.</w:t>
      </w:r>
      <w:r>
        <w:rPr>
          <w:rFonts w:ascii="Times New Roman" w:hAnsi="Times New Roman"/>
          <w:caps w:val="0"/>
          <w:noProof/>
          <w:snapToGrid w:val="0"/>
          <w:color w:val="000000"/>
          <w:w w:val="0"/>
        </w:rPr>
        <w:t>3</w:t>
      </w:r>
      <w:r>
        <w:rPr>
          <w:rFonts w:asciiTheme="minorHAnsi" w:eastAsiaTheme="minorEastAsia" w:hAnsiTheme="minorHAnsi" w:cstheme="minorBidi"/>
          <w:caps w:val="0"/>
          <w:noProof/>
          <w:sz w:val="22"/>
          <w:szCs w:val="22"/>
          <w:lang w:eastAsia="pt-BR"/>
        </w:rPr>
        <w:tab/>
      </w:r>
      <w:r>
        <w:rPr>
          <w:b/>
          <w:noProof/>
        </w:rPr>
        <w:t>orçamento</w:t>
      </w:r>
      <w:r>
        <w:rPr>
          <w:noProof/>
        </w:rPr>
        <w:tab/>
      </w:r>
      <w:r>
        <w:rPr>
          <w:noProof/>
        </w:rPr>
        <w:fldChar w:fldCharType="begin"/>
      </w:r>
      <w:r>
        <w:rPr>
          <w:noProof/>
        </w:rPr>
        <w:instrText xml:space="preserve"> PAGEREF _Toc104391419 \h </w:instrText>
      </w:r>
      <w:r>
        <w:rPr>
          <w:noProof/>
        </w:rPr>
      </w:r>
      <w:r>
        <w:rPr>
          <w:noProof/>
        </w:rPr>
        <w:fldChar w:fldCharType="separate"/>
      </w:r>
      <w:r>
        <w:rPr>
          <w:noProof/>
        </w:rPr>
        <w:t>11</w:t>
      </w:r>
      <w:r>
        <w:rPr>
          <w:noProof/>
        </w:rPr>
        <w:fldChar w:fldCharType="end"/>
      </w:r>
    </w:p>
    <w:p w14:paraId="41A7780E" w14:textId="01F38306" w:rsidR="00594BF2" w:rsidRPr="00594BF2" w:rsidRDefault="00594BF2" w:rsidP="00594BF2">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4.</w:t>
      </w:r>
      <w:r>
        <w:rPr>
          <w:rFonts w:ascii="Times New Roman" w:hAnsi="Times New Roman"/>
          <w:caps w:val="0"/>
          <w:noProof/>
          <w:snapToGrid w:val="0"/>
          <w:color w:val="000000"/>
          <w:w w:val="0"/>
        </w:rPr>
        <w:t>4</w:t>
      </w:r>
      <w:r>
        <w:rPr>
          <w:rFonts w:asciiTheme="minorHAnsi" w:eastAsiaTheme="minorEastAsia" w:hAnsiTheme="minorHAnsi" w:cstheme="minorBidi"/>
          <w:caps w:val="0"/>
          <w:noProof/>
          <w:sz w:val="22"/>
          <w:szCs w:val="22"/>
          <w:lang w:eastAsia="pt-BR"/>
        </w:rPr>
        <w:tab/>
      </w:r>
      <w:r>
        <w:rPr>
          <w:b/>
          <w:noProof/>
        </w:rPr>
        <w:t>sustentação</w:t>
      </w:r>
      <w:r>
        <w:rPr>
          <w:noProof/>
        </w:rPr>
        <w:tab/>
      </w:r>
      <w:r>
        <w:rPr>
          <w:noProof/>
        </w:rPr>
        <w:fldChar w:fldCharType="begin"/>
      </w:r>
      <w:r>
        <w:rPr>
          <w:noProof/>
        </w:rPr>
        <w:instrText xml:space="preserve"> PAGEREF _Toc104391419 \h </w:instrText>
      </w:r>
      <w:r>
        <w:rPr>
          <w:noProof/>
        </w:rPr>
      </w:r>
      <w:r>
        <w:rPr>
          <w:noProof/>
        </w:rPr>
        <w:fldChar w:fldCharType="separate"/>
      </w:r>
      <w:r>
        <w:rPr>
          <w:noProof/>
        </w:rPr>
        <w:t>11</w:t>
      </w:r>
      <w:r>
        <w:rPr>
          <w:noProof/>
        </w:rPr>
        <w:fldChar w:fldCharType="end"/>
      </w:r>
    </w:p>
    <w:p w14:paraId="07A87C81" w14:textId="02EBB53B"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4.</w:t>
      </w:r>
      <w:r w:rsidR="00594BF2">
        <w:rPr>
          <w:rFonts w:ascii="Times New Roman" w:hAnsi="Times New Roman"/>
          <w:caps w:val="0"/>
          <w:noProof/>
          <w:snapToGrid w:val="0"/>
          <w:color w:val="000000"/>
          <w:w w:val="0"/>
        </w:rPr>
        <w:t>5</w:t>
      </w:r>
      <w:r>
        <w:rPr>
          <w:rFonts w:asciiTheme="minorHAnsi" w:eastAsiaTheme="minorEastAsia" w:hAnsiTheme="minorHAnsi" w:cstheme="minorBidi"/>
          <w:caps w:val="0"/>
          <w:noProof/>
          <w:sz w:val="22"/>
          <w:szCs w:val="22"/>
          <w:lang w:eastAsia="pt-BR"/>
        </w:rPr>
        <w:tab/>
      </w:r>
      <w:r w:rsidRPr="00116556">
        <w:rPr>
          <w:b/>
          <w:noProof/>
        </w:rPr>
        <w:t>Processo de Atendimento e Suporte / FERRAMENTA</w:t>
      </w:r>
      <w:r>
        <w:rPr>
          <w:noProof/>
        </w:rPr>
        <w:tab/>
      </w:r>
      <w:r>
        <w:rPr>
          <w:noProof/>
        </w:rPr>
        <w:fldChar w:fldCharType="begin"/>
      </w:r>
      <w:r>
        <w:rPr>
          <w:noProof/>
        </w:rPr>
        <w:instrText xml:space="preserve"> PAGEREF _Toc104391420 \h </w:instrText>
      </w:r>
      <w:r>
        <w:rPr>
          <w:noProof/>
        </w:rPr>
      </w:r>
      <w:r>
        <w:rPr>
          <w:noProof/>
        </w:rPr>
        <w:fldChar w:fldCharType="separate"/>
      </w:r>
      <w:r>
        <w:rPr>
          <w:noProof/>
        </w:rPr>
        <w:t>11</w:t>
      </w:r>
      <w:r>
        <w:rPr>
          <w:noProof/>
        </w:rPr>
        <w:fldChar w:fldCharType="end"/>
      </w:r>
    </w:p>
    <w:p w14:paraId="65BD117D" w14:textId="18DA1A3D" w:rsidR="00574ADE" w:rsidRDefault="00574ADE">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_Toc104391421 \h </w:instrText>
      </w:r>
      <w:r>
        <w:fldChar w:fldCharType="separate"/>
      </w:r>
      <w:r>
        <w:t>13</w:t>
      </w:r>
      <w:r>
        <w:fldChar w:fldCharType="end"/>
      </w:r>
    </w:p>
    <w:p w14:paraId="2154E432" w14:textId="333666CC"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116556">
        <w:rPr>
          <w:b/>
          <w:noProof/>
        </w:rPr>
        <w:t>resultados</w:t>
      </w:r>
      <w:r>
        <w:rPr>
          <w:noProof/>
        </w:rPr>
        <w:tab/>
      </w:r>
      <w:r>
        <w:rPr>
          <w:noProof/>
        </w:rPr>
        <w:fldChar w:fldCharType="begin"/>
      </w:r>
      <w:r>
        <w:rPr>
          <w:noProof/>
        </w:rPr>
        <w:instrText xml:space="preserve"> PAGEREF _Toc104391422 \h </w:instrText>
      </w:r>
      <w:r>
        <w:rPr>
          <w:noProof/>
        </w:rPr>
      </w:r>
      <w:r>
        <w:rPr>
          <w:noProof/>
        </w:rPr>
        <w:fldChar w:fldCharType="separate"/>
      </w:r>
      <w:r>
        <w:rPr>
          <w:noProof/>
        </w:rPr>
        <w:t>13</w:t>
      </w:r>
      <w:r>
        <w:rPr>
          <w:noProof/>
        </w:rPr>
        <w:fldChar w:fldCharType="end"/>
      </w:r>
    </w:p>
    <w:p w14:paraId="50C30856" w14:textId="4A9324A3" w:rsidR="00574ADE" w:rsidRDefault="00574ADE">
      <w:pPr>
        <w:pStyle w:val="Sumrio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116556">
        <w:rPr>
          <w:b/>
          <w:noProof/>
        </w:rPr>
        <w:t>Processo de aprendizado com o projeto</w:t>
      </w:r>
      <w:r>
        <w:rPr>
          <w:noProof/>
        </w:rPr>
        <w:tab/>
      </w:r>
      <w:r>
        <w:rPr>
          <w:noProof/>
        </w:rPr>
        <w:fldChar w:fldCharType="begin"/>
      </w:r>
      <w:r>
        <w:rPr>
          <w:noProof/>
        </w:rPr>
        <w:instrText xml:space="preserve"> PAGEREF _Toc104391423 \h </w:instrText>
      </w:r>
      <w:r>
        <w:rPr>
          <w:noProof/>
        </w:rPr>
      </w:r>
      <w:r>
        <w:rPr>
          <w:noProof/>
        </w:rPr>
        <w:fldChar w:fldCharType="separate"/>
      </w:r>
      <w:r>
        <w:rPr>
          <w:noProof/>
        </w:rPr>
        <w:t>13</w:t>
      </w:r>
      <w:r>
        <w:rPr>
          <w:noProof/>
        </w:rPr>
        <w:fldChar w:fldCharType="end"/>
      </w:r>
    </w:p>
    <w:p w14:paraId="5F966359" w14:textId="134BBF1B"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000000" w:rsidP="0080036E">
      <w:pPr>
        <w:pStyle w:val="FolhadeRostodosCaptulos"/>
      </w:pPr>
      <w:fldSimple w:instr=" REF _Ref125306779 \w ">
        <w:r w:rsidR="008841DA">
          <w:t>1</w:t>
        </w:r>
      </w:fldSimple>
      <w:r w:rsidR="00FE0C42">
        <w:tab/>
      </w:r>
      <w:r w:rsidR="00124F5F">
        <w:t>VISÃO DO PROJETO</w:t>
      </w:r>
    </w:p>
    <w:p w14:paraId="4B3E18DA" w14:textId="77777777" w:rsidR="00370E34" w:rsidRPr="004C56C6" w:rsidRDefault="003F4E12" w:rsidP="00ED29B0">
      <w:pPr>
        <w:pStyle w:val="Ttulo1"/>
      </w:pPr>
      <w:bookmarkStart w:id="4" w:name="_Toc104391401"/>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104391402"/>
      <w:r w:rsidR="00F45590">
        <w:rPr>
          <w:b/>
        </w:rPr>
        <w:t>APRESENTAÇÃ</w:t>
      </w:r>
      <w:r w:rsidR="003F4E12" w:rsidRPr="00192CAB">
        <w:rPr>
          <w:b/>
        </w:rPr>
        <w:t>O DO GRUPO</w:t>
      </w:r>
      <w:bookmarkEnd w:id="5"/>
      <w:r w:rsidR="001F502E" w:rsidRPr="00192CAB">
        <w:rPr>
          <w:b/>
        </w:rPr>
        <w:t xml:space="preserve"> </w:t>
      </w:r>
    </w:p>
    <w:p w14:paraId="3974C5E4" w14:textId="7900F474" w:rsidR="001930CA" w:rsidRPr="001930CA" w:rsidRDefault="003E6F98" w:rsidP="001930CA">
      <w:pPr>
        <w:pStyle w:val="NormalWeb"/>
        <w:rPr>
          <w:u w:val="single"/>
          <w:lang w:eastAsia="pt-BR"/>
        </w:rPr>
      </w:pPr>
      <w:r>
        <w:rPr>
          <w:noProof/>
        </w:rPr>
        <w:tab/>
      </w:r>
      <w:r w:rsidR="001930CA" w:rsidRPr="001930CA">
        <w:rPr>
          <w:rFonts w:ascii="Arial" w:hAnsi="Arial"/>
        </w:rPr>
        <w:t>Somos a CyberVision uma empresa verdadeiramente comprometida em melhorar o monitoramento e gestão de computadores da sua faculdade, formada pelos integrantes: Bruno de Carvalho Lima Cará, Gabriel Maximiano Gomes, Henrique Beltrão, Leonardo Nacagawa Silva e Maria Eduarda Ferreira</w:t>
      </w:r>
    </w:p>
    <w:p w14:paraId="0FB1953D" w14:textId="24382765" w:rsidR="00370E34" w:rsidRDefault="001930CA" w:rsidP="001930CA">
      <w:pPr>
        <w:jc w:val="center"/>
        <w:rPr>
          <w:noProof/>
        </w:rPr>
      </w:pPr>
      <w:r>
        <w:rPr>
          <w:noProof/>
        </w:rPr>
        <w:drawing>
          <wp:inline distT="0" distB="0" distL="0" distR="0" wp14:anchorId="194C0FEE" wp14:editId="61A2B318">
            <wp:extent cx="1955555" cy="571429"/>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2"/>
                    <a:stretch>
                      <a:fillRect/>
                    </a:stretch>
                  </pic:blipFill>
                  <pic:spPr>
                    <a:xfrm>
                      <a:off x="0" y="0"/>
                      <a:ext cx="1955555" cy="571429"/>
                    </a:xfrm>
                    <a:prstGeom prst="rect">
                      <a:avLst/>
                    </a:prstGeom>
                  </pic:spPr>
                </pic:pic>
              </a:graphicData>
            </a:graphic>
          </wp:inline>
        </w:drawing>
      </w:r>
    </w:p>
    <w:p w14:paraId="2AB6FB09" w14:textId="7EB66CFE" w:rsidR="003F4E12" w:rsidRPr="00192CAB" w:rsidRDefault="00084588" w:rsidP="003F4E12">
      <w:pPr>
        <w:pStyle w:val="Ttulo2"/>
        <w:rPr>
          <w:b/>
        </w:rPr>
      </w:pPr>
      <w:bookmarkStart w:id="6" w:name="_Toc104391403"/>
      <w:bookmarkStart w:id="7" w:name="_Toc124080447"/>
      <w:r>
        <w:rPr>
          <w:b/>
        </w:rPr>
        <w:t>CONTEXTO</w:t>
      </w:r>
      <w:bookmarkEnd w:id="6"/>
    </w:p>
    <w:p w14:paraId="387F4B7F" w14:textId="68FE0EF4" w:rsidR="001930CA" w:rsidRPr="003F4E12" w:rsidRDefault="001930CA" w:rsidP="00A53FEA">
      <w:r>
        <w:t>Com foco no setor acadêmico a CyberVision propõe soluções para as faculdades ou escolas que utilizam de computadores para a aplicação da aula.</w:t>
      </w:r>
    </w:p>
    <w:p w14:paraId="19E27546" w14:textId="4A958854" w:rsidR="003F4E12" w:rsidRPr="00192CAB" w:rsidRDefault="00084588" w:rsidP="003F4E12">
      <w:pPr>
        <w:pStyle w:val="Ttulo2"/>
        <w:rPr>
          <w:b/>
        </w:rPr>
      </w:pPr>
      <w:bookmarkStart w:id="8" w:name="_Toc104391404"/>
      <w:r w:rsidRPr="00084588">
        <w:rPr>
          <w:b/>
        </w:rPr>
        <w:t>Problema / justificativa do projeto</w:t>
      </w:r>
      <w:bookmarkEnd w:id="8"/>
    </w:p>
    <w:p w14:paraId="794F50FA" w14:textId="77777777" w:rsidR="003A39F1" w:rsidRDefault="003A39F1" w:rsidP="003A39F1">
      <w:pPr>
        <w:pStyle w:val="NormalWeb"/>
        <w:ind w:firstLine="708"/>
      </w:pPr>
      <w:r>
        <w:rPr>
          <w:rFonts w:ascii="Arial" w:hAnsi="Arial" w:cs="Arial"/>
          <w:color w:val="000000"/>
        </w:rPr>
        <w:t xml:space="preserve">Hoje em dia é bastante comum as faculdades disponibilizarem máquinas (Computadores/Notebooks) para seus alunos utilizarem durante a aula, pois muitas vezes a disciplina envolve pesquisas ou outras finalidades. A partir disso se tornou recorrente os casos de alunos que têm problemas com essas máquinas em sala de aula, tendo em vista que as vezes eles utilizam de maneira “errada”, ou seja, abrindo muitos aplicativos, executando muitas </w:t>
      </w:r>
      <w:r w:rsidRPr="00A67EB3">
        <w:rPr>
          <w:rFonts w:ascii="Arial" w:hAnsi="Arial" w:cs="Arial"/>
          <w:color w:val="000000"/>
          <w:u w:val="single"/>
        </w:rPr>
        <w:t>tarefas</w:t>
      </w:r>
      <w:r>
        <w:rPr>
          <w:rFonts w:ascii="Arial" w:hAnsi="Arial" w:cs="Arial"/>
          <w:color w:val="000000"/>
        </w:rPr>
        <w:t xml:space="preserve"> ao mesmo tempo, o que acaba por sobrecarregar o aparelho. Mas em alguns casos o aluno está utilizando de maneira correta a máquina, apenas para alguma pesquisa, ou só logando no portal de sua instituição e os problemas começam a acontecer.</w:t>
      </w:r>
    </w:p>
    <w:p w14:paraId="72E26CDF" w14:textId="77777777" w:rsidR="003A39F1" w:rsidRDefault="003A39F1" w:rsidP="003A39F1">
      <w:pPr>
        <w:pStyle w:val="NormalWeb"/>
      </w:pPr>
      <w:r w:rsidRPr="1D994BCA">
        <w:rPr>
          <w:rFonts w:ascii="Arial" w:hAnsi="Arial" w:cs="Arial"/>
          <w:color w:val="000000" w:themeColor="text1"/>
        </w:rPr>
        <w:t xml:space="preserve">De acordo com uma pesquisa realizada com alguns alunos da faculdade de tecnologia SPTech, 9 em cada 10 alunos já pegaram mais de uma vez um computador lento ou que não ligava em sala de aula. Com a chegada de mais alunos à faculdade, e a falta de monitoramento adequado, tornou-se um desafio usar um notebook sem que ele apresente problemas como lentidão, superaquecimento e erros de inicialização. Visando essa problemática, a CyberVision chegou ao mercado </w:t>
      </w:r>
      <w:r w:rsidRPr="1D994BCA">
        <w:rPr>
          <w:rFonts w:ascii="Arial" w:hAnsi="Arial" w:cs="Arial"/>
          <w:color w:val="000000" w:themeColor="text1"/>
        </w:rPr>
        <w:lastRenderedPageBreak/>
        <w:t>comprometida em contribuir com o suporte das faculdades, de forma que agora eles possam saber quantas máquinas estão com problemas e onde elas estão localizadas.</w:t>
      </w:r>
    </w:p>
    <w:p w14:paraId="7377A710" w14:textId="1EF83407" w:rsidR="003A39F1" w:rsidRDefault="003A39F1" w:rsidP="003A39F1">
      <w:pPr>
        <w:pStyle w:val="NormalWeb"/>
        <w:rPr>
          <w:rFonts w:ascii="Arial" w:hAnsi="Arial" w:cs="Arial"/>
          <w:color w:val="000000" w:themeColor="text1"/>
        </w:rPr>
      </w:pPr>
      <w:r w:rsidRPr="1D994BCA">
        <w:rPr>
          <w:rFonts w:ascii="Arial" w:hAnsi="Arial" w:cs="Arial"/>
          <w:color w:val="000000" w:themeColor="text1"/>
        </w:rPr>
        <w:t xml:space="preserve">Para levantar todos esses pontos foi </w:t>
      </w:r>
      <w:bookmarkStart w:id="9" w:name="_Int_3R7kakI4"/>
      <w:r w:rsidRPr="1D994BCA">
        <w:rPr>
          <w:rFonts w:ascii="Arial" w:hAnsi="Arial" w:cs="Arial"/>
          <w:color w:val="000000" w:themeColor="text1"/>
        </w:rPr>
        <w:t>necessário</w:t>
      </w:r>
      <w:bookmarkEnd w:id="9"/>
      <w:r w:rsidRPr="1D994BCA">
        <w:rPr>
          <w:rFonts w:ascii="Arial" w:hAnsi="Arial" w:cs="Arial"/>
          <w:color w:val="000000" w:themeColor="text1"/>
        </w:rPr>
        <w:t xml:space="preserve"> mapear a nossa proto-persona, ou seja, o principal </w:t>
      </w:r>
      <w:bookmarkStart w:id="10" w:name="_Int_qVm8bLSH"/>
      <w:r w:rsidRPr="1D994BCA">
        <w:rPr>
          <w:rFonts w:ascii="Arial" w:hAnsi="Arial" w:cs="Arial"/>
          <w:color w:val="000000" w:themeColor="text1"/>
        </w:rPr>
        <w:t>usuário</w:t>
      </w:r>
      <w:bookmarkEnd w:id="10"/>
      <w:r w:rsidRPr="1D994BCA">
        <w:rPr>
          <w:rFonts w:ascii="Arial" w:hAnsi="Arial" w:cs="Arial"/>
          <w:color w:val="000000" w:themeColor="text1"/>
        </w:rPr>
        <w:t xml:space="preserve"> do nosso sistema, através de visitas virtuais com pessoas que trabalham na área.</w:t>
      </w:r>
    </w:p>
    <w:p w14:paraId="32F0B03C" w14:textId="56A5B068" w:rsidR="003A39F1" w:rsidRDefault="003A39F1" w:rsidP="003A39F1">
      <w:pPr>
        <w:pStyle w:val="NormalWeb"/>
        <w:rPr>
          <w:rFonts w:ascii="Arial" w:hAnsi="Arial" w:cs="Arial"/>
          <w:color w:val="000000" w:themeColor="text1"/>
        </w:rPr>
      </w:pPr>
      <w:r>
        <w:rPr>
          <w:noProof/>
        </w:rPr>
        <w:drawing>
          <wp:inline distT="0" distB="0" distL="0" distR="0" wp14:anchorId="2D6D71FB" wp14:editId="5D9D5335">
            <wp:extent cx="5760720" cy="3264508"/>
            <wp:effectExtent l="0" t="0" r="0" b="0"/>
            <wp:docPr id="654645040" name="Imagem 65464504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45040" name="Imagem 654645040" descr="Interface gráfica do usuário, Texto, Aplicativo&#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760720" cy="3264508"/>
                    </a:xfrm>
                    <a:prstGeom prst="rect">
                      <a:avLst/>
                    </a:prstGeom>
                  </pic:spPr>
                </pic:pic>
              </a:graphicData>
            </a:graphic>
          </wp:inline>
        </w:drawing>
      </w:r>
    </w:p>
    <w:p w14:paraId="74FCC51A" w14:textId="77777777" w:rsidR="003F4E12" w:rsidRPr="00192CAB" w:rsidRDefault="00CE6EFB" w:rsidP="003F4E12">
      <w:pPr>
        <w:pStyle w:val="Ttulo2"/>
        <w:rPr>
          <w:b/>
        </w:rPr>
      </w:pPr>
      <w:bookmarkStart w:id="11" w:name="_Toc104391405"/>
      <w:r w:rsidRPr="00192CAB">
        <w:rPr>
          <w:b/>
        </w:rPr>
        <w:t>objetivo da solução</w:t>
      </w:r>
      <w:bookmarkEnd w:id="11"/>
    </w:p>
    <w:p w14:paraId="2F5359F8" w14:textId="77777777" w:rsidR="005F269F" w:rsidRDefault="005F269F" w:rsidP="005F269F">
      <w:pPr>
        <w:pStyle w:val="NormalWeb"/>
        <w:spacing w:before="240" w:after="240"/>
      </w:pPr>
      <w:r>
        <w:rPr>
          <w:rFonts w:ascii="Arial" w:hAnsi="Arial" w:cs="Arial"/>
          <w:color w:val="000000"/>
        </w:rPr>
        <w:t xml:space="preserve">A CyberVision tem como principal objetivo proporcionar o monitoramento do hardware das máquinas de faculdades com o propósito de ajudar o suporte dessas instituições a gerenciar e oferecer um serviço de qualidade a todos os alunos de sua instituição, através de </w:t>
      </w:r>
      <w:bookmarkStart w:id="12" w:name="_Int_PNMwbGzP"/>
      <w:r>
        <w:rPr>
          <w:rFonts w:ascii="Arial" w:hAnsi="Arial" w:cs="Arial"/>
          <w:color w:val="000000"/>
        </w:rPr>
        <w:t>gráficos relevantes das máquinas que serão disponibilizados em nossa dashboard, esperamos ajudar as faculdades no processo de tomada de decisão e mapeamento de problemas. Vi</w:t>
      </w:r>
      <w:bookmarkEnd w:id="12"/>
      <w:r>
        <w:rPr>
          <w:rFonts w:ascii="Arial" w:hAnsi="Arial" w:cs="Arial"/>
          <w:color w:val="000000"/>
        </w:rPr>
        <w:t>sando sempre a agilidade, comprometimento e qualidade em seus serviços. Transformando o que seria uma dor de cabeça na aula, em um alívio e aumento de sua produtividade no dia a dia.</w:t>
      </w:r>
    </w:p>
    <w:p w14:paraId="6CF191CF" w14:textId="77777777" w:rsidR="003F4E12" w:rsidRDefault="003F4E12" w:rsidP="003F4E12"/>
    <w:p w14:paraId="0A7DFA6B" w14:textId="77777777" w:rsidR="003A39F1" w:rsidRDefault="003A39F1" w:rsidP="003A39F1">
      <w:pPr>
        <w:pStyle w:val="NormalWeb"/>
        <w:spacing w:before="240" w:after="240"/>
        <w:ind w:firstLine="708"/>
        <w:rPr>
          <w:rFonts w:ascii="Arial" w:hAnsi="Arial" w:cs="Arial"/>
          <w:color w:val="000000" w:themeColor="text1"/>
        </w:rPr>
      </w:pPr>
      <w:r w:rsidRPr="1D994BCA">
        <w:rPr>
          <w:rFonts w:ascii="Arial" w:hAnsi="Arial" w:cs="Arial"/>
          <w:color w:val="000000" w:themeColor="text1"/>
        </w:rPr>
        <w:lastRenderedPageBreak/>
        <w:t xml:space="preserve">Para contextualizar o projeto, entender as principais necessidades e começar a pensar em </w:t>
      </w:r>
      <w:bookmarkStart w:id="13" w:name="_Int_goXcwwr8"/>
      <w:r w:rsidRPr="1D994BCA">
        <w:rPr>
          <w:rFonts w:ascii="Arial" w:hAnsi="Arial" w:cs="Arial"/>
          <w:color w:val="000000" w:themeColor="text1"/>
        </w:rPr>
        <w:t>possíveis</w:t>
      </w:r>
      <w:bookmarkEnd w:id="13"/>
      <w:r w:rsidRPr="1D994BCA">
        <w:rPr>
          <w:rFonts w:ascii="Arial" w:hAnsi="Arial" w:cs="Arial"/>
          <w:color w:val="000000" w:themeColor="text1"/>
        </w:rPr>
        <w:t xml:space="preserve"> soluções criamos o lean ux da nossa aplicação.</w:t>
      </w:r>
    </w:p>
    <w:p w14:paraId="1DFC9F82" w14:textId="77777777" w:rsidR="003A39F1" w:rsidRDefault="003A39F1" w:rsidP="003A39F1"/>
    <w:p w14:paraId="7F800062" w14:textId="77777777" w:rsidR="003A39F1" w:rsidRDefault="003A39F1" w:rsidP="003A39F1">
      <w:r>
        <w:rPr>
          <w:noProof/>
        </w:rPr>
        <w:drawing>
          <wp:inline distT="0" distB="0" distL="0" distR="0" wp14:anchorId="6C9BBEB6" wp14:editId="2DF049EC">
            <wp:extent cx="5232400" cy="2943225"/>
            <wp:effectExtent l="0" t="0" r="0" b="0"/>
            <wp:docPr id="1325704659" name="Imagem 132570465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04659" name="Imagem 1325704659" descr="Diagrama&#10;&#10;Descrição gerad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232400" cy="2943225"/>
                    </a:xfrm>
                    <a:prstGeom prst="rect">
                      <a:avLst/>
                    </a:prstGeom>
                  </pic:spPr>
                </pic:pic>
              </a:graphicData>
            </a:graphic>
          </wp:inline>
        </w:drawing>
      </w:r>
    </w:p>
    <w:p w14:paraId="0DE89BB9" w14:textId="77777777" w:rsidR="003A39F1" w:rsidRDefault="003A39F1" w:rsidP="003F4E12"/>
    <w:p w14:paraId="47D182DA" w14:textId="77777777" w:rsidR="00394822" w:rsidRDefault="00394822" w:rsidP="003F4E12"/>
    <w:p w14:paraId="4821BD03" w14:textId="47907431" w:rsidR="00394822" w:rsidRDefault="00394822" w:rsidP="00394822">
      <w:pPr>
        <w:pStyle w:val="PargrafodaLista"/>
        <w:ind w:left="360"/>
      </w:pPr>
    </w:p>
    <w:p w14:paraId="0453952F" w14:textId="47E44F82" w:rsidR="00394822" w:rsidRPr="00192CAB" w:rsidRDefault="00394822" w:rsidP="00394822">
      <w:pPr>
        <w:pStyle w:val="Ttulo2"/>
        <w:rPr>
          <w:b/>
        </w:rPr>
      </w:pPr>
      <w:r>
        <w:t xml:space="preserve"> </w:t>
      </w:r>
      <w:r>
        <w:rPr>
          <w:b/>
        </w:rPr>
        <w:t>Escopo</w:t>
      </w:r>
    </w:p>
    <w:p w14:paraId="4506118B" w14:textId="77777777" w:rsidR="00394822" w:rsidRDefault="00394822" w:rsidP="00394822"/>
    <w:p w14:paraId="14DBEB39" w14:textId="77777777" w:rsidR="00394822" w:rsidRDefault="00394822" w:rsidP="00394822">
      <w:pPr>
        <w:pStyle w:val="NormalWeb"/>
        <w:ind w:firstLine="708"/>
      </w:pPr>
      <w:r>
        <w:rPr>
          <w:rFonts w:ascii="Arial" w:hAnsi="Arial" w:cs="Arial"/>
          <w:color w:val="000000"/>
        </w:rPr>
        <w:t>Para dar início a implementação do nosso produto é necessário que haja colaboração por parte da faculdade em questão de disponibilizar uma rede de internet capaz de aguentar o monitoramento sem dificuldades. Inicialmente o suporte deve se cadastrar e logar em nosso site tendo acesso a sua dashboard de onde visualizarão todas as informações sobre cada máquina que será cadastrada, em seguida eles devem baixar nosso app executável em cada máquina que será monitorada. Eles devem utilizar o mesmo login feito em nossa plataforma para vincular a máquina a sua conta. Coletaremos suas informações e passaremos a configurar a dashboard que o suporte terá acesso, cadastrando suas máquinas, salas e andares.</w:t>
      </w:r>
    </w:p>
    <w:p w14:paraId="53DBA87F" w14:textId="77777777" w:rsidR="00394822" w:rsidRDefault="00394822" w:rsidP="00394822">
      <w:pPr>
        <w:pStyle w:val="NormalWeb"/>
      </w:pPr>
      <w:r>
        <w:rPr>
          <w:rFonts w:ascii="Arial" w:hAnsi="Arial" w:cs="Arial"/>
          <w:color w:val="000000"/>
        </w:rPr>
        <w:lastRenderedPageBreak/>
        <w:t>Após esse período de configuração e instalação é possível começar a realizar alguns testes para ter certeza que está tudo certo. Uma vez testada e validada, o monitoramento pode começar de forma oficial, enquanto os alunos utilizam suas máquinas o suporte estará de olho caso alguma delas exiba o alerta de lentidão ou erros de inicialização, como também caso algum aluno esteja exagerando no uso da máquina e provocando seu mal funcionamento, tornando inadequado para uso. Assim o suporte poderá verificar e tomar a melhor medida possível dependendo da situação, ficando a critério deles a ação escolhida. Em caso de problemas físicos, como por exemplo: o teclado estar apresentando alguma falha, o aluno pode abrir um chamado via nosso app executável, sendo apresentado a uma tela que deve ser preenchida com o RA do aluno e o hostname da máquina e uma descrição do problema. Essa mensagem chegará até o suporte, de forma que ele possa analisar o caso e decidir qual a melhor medida a ser tomada.</w:t>
      </w:r>
    </w:p>
    <w:p w14:paraId="2D0B5FD2" w14:textId="730FED0D" w:rsidR="00394822" w:rsidRDefault="00394822" w:rsidP="00394822">
      <w:pPr>
        <w:sectPr w:rsidR="00394822" w:rsidSect="002A73B7">
          <w:headerReference w:type="even" r:id="rId15"/>
          <w:headerReference w:type="default" r:id="rId16"/>
          <w:footerReference w:type="even" r:id="rId17"/>
          <w:footerReference w:type="default" r:id="rId18"/>
          <w:headerReference w:type="first" r:id="rId19"/>
          <w:pgSz w:w="11907" w:h="16840" w:code="9"/>
          <w:pgMar w:top="1701" w:right="1134" w:bottom="1531" w:left="1701" w:header="709" w:footer="709" w:gutter="0"/>
          <w:cols w:space="708"/>
          <w:titlePg/>
          <w:docGrid w:linePitch="360"/>
        </w:sectPr>
      </w:pP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14" w:name="_Toc104391407"/>
      <w:r>
        <w:lastRenderedPageBreak/>
        <w:t>PLANEJAMENTO DO PROJETO</w:t>
      </w:r>
      <w:bookmarkEnd w:id="14"/>
    </w:p>
    <w:p w14:paraId="238AEE34" w14:textId="77777777" w:rsidR="00370E34" w:rsidRPr="00192CAB" w:rsidRDefault="00124F5F" w:rsidP="00124F5F">
      <w:pPr>
        <w:pStyle w:val="Ttulo2"/>
        <w:rPr>
          <w:b/>
        </w:rPr>
      </w:pPr>
      <w:bookmarkStart w:id="15" w:name="_Toc104391408"/>
      <w:r w:rsidRPr="00192CAB">
        <w:rPr>
          <w:b/>
        </w:rPr>
        <w:t>Definição da Equipe do projeto</w:t>
      </w:r>
      <w:bookmarkEnd w:id="15"/>
      <w:r w:rsidR="00A10A2D" w:rsidRPr="00192CAB">
        <w:rPr>
          <w:b/>
        </w:rPr>
        <w:t xml:space="preserve"> </w:t>
      </w:r>
    </w:p>
    <w:p w14:paraId="4512C8B3" w14:textId="3609B157" w:rsidR="005F269F" w:rsidRDefault="005F269F" w:rsidP="005F269F">
      <w:pPr>
        <w:pStyle w:val="NormalWeb"/>
        <w:rPr>
          <w:rFonts w:ascii="Arial" w:hAnsi="Arial" w:cs="Arial"/>
          <w:color w:val="000000"/>
        </w:rPr>
      </w:pPr>
      <w:r w:rsidRPr="00EC57A9">
        <w:rPr>
          <w:rFonts w:ascii="Arial" w:hAnsi="Arial" w:cs="Arial"/>
          <w:b/>
          <w:bCs/>
          <w:color w:val="000000"/>
        </w:rPr>
        <w:t>Scrum Master</w:t>
      </w:r>
      <w:r w:rsidRPr="00EC57A9">
        <w:rPr>
          <w:rFonts w:ascii="Arial" w:hAnsi="Arial" w:cs="Arial"/>
          <w:color w:val="000000"/>
        </w:rPr>
        <w:t xml:space="preserve"> - Gabriel Maximiano</w:t>
      </w:r>
    </w:p>
    <w:p w14:paraId="7CAA63C6" w14:textId="77777777" w:rsidR="005F269F" w:rsidRPr="00EC57A9" w:rsidRDefault="005F269F" w:rsidP="005F269F">
      <w:pPr>
        <w:pStyle w:val="NormalWeb"/>
        <w:rPr>
          <w:rFonts w:ascii="Arial" w:hAnsi="Arial" w:cs="Arial"/>
        </w:rPr>
      </w:pPr>
    </w:p>
    <w:p w14:paraId="2FC2A096" w14:textId="77777777" w:rsidR="005F269F" w:rsidRDefault="005F269F" w:rsidP="005F269F">
      <w:pPr>
        <w:pStyle w:val="NormalWeb"/>
        <w:rPr>
          <w:rFonts w:ascii="Arial" w:hAnsi="Arial" w:cs="Arial"/>
          <w:color w:val="000000"/>
        </w:rPr>
      </w:pPr>
      <w:r w:rsidRPr="00EC57A9">
        <w:rPr>
          <w:rFonts w:ascii="Arial" w:hAnsi="Arial" w:cs="Arial"/>
          <w:b/>
          <w:bCs/>
          <w:color w:val="000000"/>
        </w:rPr>
        <w:t>Product Owner</w:t>
      </w:r>
      <w:r w:rsidRPr="00EC57A9">
        <w:rPr>
          <w:rFonts w:ascii="Arial" w:hAnsi="Arial" w:cs="Arial"/>
          <w:color w:val="000000"/>
        </w:rPr>
        <w:t xml:space="preserve"> - Maria Eduarda</w:t>
      </w:r>
    </w:p>
    <w:p w14:paraId="5897657F" w14:textId="77777777" w:rsidR="005F269F" w:rsidRPr="00EC57A9" w:rsidRDefault="005F269F" w:rsidP="005F269F">
      <w:pPr>
        <w:pStyle w:val="NormalWeb"/>
        <w:rPr>
          <w:rFonts w:ascii="Arial" w:hAnsi="Arial" w:cs="Arial"/>
        </w:rPr>
      </w:pPr>
    </w:p>
    <w:p w14:paraId="431D8C28" w14:textId="77777777" w:rsidR="005F269F" w:rsidRDefault="005F269F" w:rsidP="005F269F">
      <w:pPr>
        <w:pStyle w:val="NormalWeb"/>
        <w:rPr>
          <w:rFonts w:ascii="Arial" w:hAnsi="Arial" w:cs="Arial"/>
          <w:color w:val="000000"/>
        </w:rPr>
      </w:pPr>
      <w:r w:rsidRPr="00EC57A9">
        <w:rPr>
          <w:rFonts w:ascii="Arial" w:hAnsi="Arial" w:cs="Arial"/>
          <w:b/>
          <w:bCs/>
          <w:color w:val="000000"/>
        </w:rPr>
        <w:t>Administrador de banco de dados (DBA)</w:t>
      </w:r>
      <w:r w:rsidRPr="00EC57A9">
        <w:rPr>
          <w:rFonts w:ascii="Arial" w:hAnsi="Arial" w:cs="Arial"/>
          <w:color w:val="000000"/>
        </w:rPr>
        <w:t xml:space="preserve"> - Bruno Cará</w:t>
      </w:r>
    </w:p>
    <w:p w14:paraId="5F96BE42" w14:textId="77777777" w:rsidR="005F269F" w:rsidRPr="00EC57A9" w:rsidRDefault="005F269F" w:rsidP="005F269F">
      <w:pPr>
        <w:pStyle w:val="NormalWeb"/>
        <w:rPr>
          <w:rFonts w:ascii="Arial" w:hAnsi="Arial" w:cs="Arial"/>
        </w:rPr>
      </w:pPr>
    </w:p>
    <w:p w14:paraId="350DE11D" w14:textId="77777777" w:rsidR="005F269F" w:rsidRDefault="005F269F" w:rsidP="005F269F">
      <w:pPr>
        <w:pStyle w:val="NormalWeb"/>
        <w:rPr>
          <w:rFonts w:ascii="Arial" w:hAnsi="Arial" w:cs="Arial"/>
          <w:color w:val="000000"/>
        </w:rPr>
      </w:pPr>
      <w:r w:rsidRPr="00EC57A9">
        <w:rPr>
          <w:rFonts w:ascii="Arial" w:hAnsi="Arial" w:cs="Arial"/>
          <w:b/>
          <w:bCs/>
          <w:color w:val="000000"/>
        </w:rPr>
        <w:t>Desenvolvedor Front-End</w:t>
      </w:r>
      <w:r w:rsidRPr="00EC57A9">
        <w:rPr>
          <w:rFonts w:ascii="Arial" w:hAnsi="Arial" w:cs="Arial"/>
          <w:color w:val="000000"/>
        </w:rPr>
        <w:t xml:space="preserve"> - Henrique Beltrão</w:t>
      </w:r>
    </w:p>
    <w:p w14:paraId="7081E807" w14:textId="77777777" w:rsidR="005F269F" w:rsidRPr="00EC57A9" w:rsidRDefault="005F269F" w:rsidP="005F269F">
      <w:pPr>
        <w:pStyle w:val="NormalWeb"/>
        <w:rPr>
          <w:rFonts w:ascii="Arial" w:hAnsi="Arial" w:cs="Arial"/>
        </w:rPr>
      </w:pPr>
    </w:p>
    <w:p w14:paraId="42AF5439" w14:textId="77777777" w:rsidR="005F269F" w:rsidRPr="00EC57A9" w:rsidRDefault="005F269F" w:rsidP="005F269F">
      <w:pPr>
        <w:pStyle w:val="NormalWeb"/>
        <w:spacing w:after="160"/>
        <w:rPr>
          <w:rFonts w:ascii="Arial" w:hAnsi="Arial" w:cs="Arial"/>
          <w:color w:val="000000"/>
        </w:rPr>
      </w:pPr>
      <w:r w:rsidRPr="00EC57A9">
        <w:rPr>
          <w:rFonts w:ascii="Arial" w:hAnsi="Arial" w:cs="Arial"/>
          <w:b/>
          <w:bCs/>
          <w:color w:val="000000"/>
        </w:rPr>
        <w:t>Desenvolvedor Back-End</w:t>
      </w:r>
      <w:r w:rsidRPr="00EC57A9">
        <w:rPr>
          <w:rFonts w:ascii="Arial" w:hAnsi="Arial" w:cs="Arial"/>
          <w:color w:val="000000"/>
        </w:rPr>
        <w:t xml:space="preserve"> - Leonardo </w:t>
      </w:r>
      <w:r w:rsidRPr="00A52B90">
        <w:rPr>
          <w:rFonts w:ascii="Arial" w:hAnsi="Arial" w:cs="Arial"/>
          <w:color w:val="000000"/>
        </w:rPr>
        <w:t>Nacagawa</w:t>
      </w:r>
    </w:p>
    <w:p w14:paraId="5B3ED5F6" w14:textId="77777777" w:rsidR="005F269F" w:rsidRPr="00EC57A9" w:rsidRDefault="005F269F" w:rsidP="005F269F">
      <w:pPr>
        <w:pStyle w:val="NormalWeb"/>
        <w:spacing w:after="160"/>
        <w:rPr>
          <w:rFonts w:ascii="Arial" w:hAnsi="Arial" w:cs="Arial"/>
        </w:rPr>
      </w:pPr>
      <w:r w:rsidRPr="00EC57A9">
        <w:rPr>
          <w:rFonts w:ascii="Arial" w:hAnsi="Arial" w:cs="Arial"/>
          <w:b/>
          <w:bCs/>
          <w:color w:val="000000"/>
        </w:rPr>
        <w:t>Desenvolvedor Full-Stack</w:t>
      </w:r>
      <w:r w:rsidRPr="00EC57A9">
        <w:rPr>
          <w:rFonts w:ascii="Arial" w:hAnsi="Arial" w:cs="Arial"/>
          <w:color w:val="000000"/>
        </w:rPr>
        <w:t xml:space="preserve"> - Maria Eduarda</w:t>
      </w:r>
    </w:p>
    <w:p w14:paraId="14A3349B" w14:textId="77777777" w:rsidR="005F269F" w:rsidRPr="00EC57A9" w:rsidRDefault="005F269F" w:rsidP="005F269F">
      <w:pPr>
        <w:ind w:firstLine="708"/>
        <w:rPr>
          <w:rFonts w:cs="Arial"/>
          <w:color w:val="000000" w:themeColor="text1"/>
        </w:rPr>
      </w:pPr>
      <w:r w:rsidRPr="00EC57A9">
        <w:rPr>
          <w:rFonts w:cs="Arial"/>
          <w:color w:val="000000" w:themeColor="text1"/>
        </w:rPr>
        <w:t xml:space="preserve">Equipe especializada em programação web, desenvolvimento back-end e front-end, nas linguagens HTML, CSS, Javascript, MySQL e </w:t>
      </w:r>
      <w:r>
        <w:rPr>
          <w:rFonts w:cs="Arial"/>
          <w:color w:val="000000" w:themeColor="text1"/>
        </w:rPr>
        <w:t>Java</w:t>
      </w:r>
      <w:r w:rsidRPr="00EC57A9">
        <w:rPr>
          <w:rFonts w:cs="Arial"/>
          <w:color w:val="000000" w:themeColor="text1"/>
        </w:rPr>
        <w:t xml:space="preserve">. </w:t>
      </w:r>
    </w:p>
    <w:p w14:paraId="5425E9E9" w14:textId="77777777" w:rsidR="005F269F" w:rsidRPr="00EC57A9" w:rsidRDefault="005F269F" w:rsidP="005F269F">
      <w:pPr>
        <w:ind w:firstLine="708"/>
        <w:rPr>
          <w:rFonts w:cs="Arial"/>
          <w:color w:val="000000" w:themeColor="text1"/>
        </w:rPr>
      </w:pPr>
      <w:r w:rsidRPr="00EC57A9">
        <w:rPr>
          <w:rFonts w:cs="Arial"/>
          <w:color w:val="000000" w:themeColor="text1"/>
        </w:rPr>
        <w:t>Uma equipe harmônica para que possamos buscar juntos uma solução adequada, trabalhando em grupo e ajudando uns aos outros.</w:t>
      </w:r>
    </w:p>
    <w:p w14:paraId="23E100A8" w14:textId="4D8B740C" w:rsidR="00124F5F" w:rsidRPr="00124F5F" w:rsidRDefault="00124F5F" w:rsidP="00124F5F"/>
    <w:p w14:paraId="09E2F69D" w14:textId="77777777" w:rsidR="00370E34" w:rsidRDefault="00370E34" w:rsidP="00151454">
      <w:r>
        <w:tab/>
      </w:r>
    </w:p>
    <w:p w14:paraId="631BA6BF" w14:textId="77777777" w:rsidR="00EB4A20" w:rsidRPr="00192CAB" w:rsidRDefault="00EB4A20" w:rsidP="00EB4A20">
      <w:pPr>
        <w:pStyle w:val="Ttulo2"/>
        <w:rPr>
          <w:b/>
        </w:rPr>
      </w:pPr>
      <w:bookmarkStart w:id="16" w:name="_Toc104391409"/>
      <w:r w:rsidRPr="00192CAB">
        <w:rPr>
          <w:b/>
        </w:rPr>
        <w:t>PROCESSO E FERRAMENTA DE GESTÃO DE PROJETOS</w:t>
      </w:r>
      <w:bookmarkEnd w:id="16"/>
      <w:r w:rsidRPr="00192CAB">
        <w:rPr>
          <w:b/>
        </w:rPr>
        <w:t xml:space="preserve"> </w:t>
      </w:r>
    </w:p>
    <w:p w14:paraId="36D8D2B1" w14:textId="1835F52A" w:rsidR="00370E34" w:rsidRDefault="00EB4A20" w:rsidP="00EB4A20">
      <w:r w:rsidRPr="004B1208">
        <w:tab/>
      </w:r>
    </w:p>
    <w:p w14:paraId="51025CF2" w14:textId="37AA3813" w:rsidR="00A52B90" w:rsidRPr="00A52B90" w:rsidRDefault="00A52B90" w:rsidP="00A52B90">
      <w:pPr>
        <w:pStyle w:val="NormalWeb"/>
        <w:rPr>
          <w:rFonts w:ascii="Arial" w:hAnsi="Arial"/>
        </w:rPr>
      </w:pPr>
      <w:r w:rsidRPr="00A52B90">
        <w:rPr>
          <w:rFonts w:ascii="Arial" w:hAnsi="Arial"/>
        </w:rPr>
        <w:t xml:space="preserve">Para desenvolvermos nosso projeto utilizamos a metodologia Scrum, separamos o projeto em 3 sprints, que foram divididas em "subsprints" de 1 semana, </w:t>
      </w:r>
      <w:r>
        <w:rPr>
          <w:rFonts w:ascii="Arial" w:hAnsi="Arial"/>
        </w:rPr>
        <w:t>m</w:t>
      </w:r>
      <w:r w:rsidRPr="00A52B90">
        <w:rPr>
          <w:rFonts w:ascii="Arial" w:hAnsi="Arial"/>
        </w:rPr>
        <w:t>ontamos o nosso product backlog, uma lista de tudo que precisa ser feito no projeto, e o usamos para fazer os sprints backlog, lista do que será trabalhado em cada subsprint. Ao fim de cada sprint realizamos a sprint review para identificar o que deu certo nesta sprint e o que melhorar para as próximas.</w:t>
      </w:r>
    </w:p>
    <w:p w14:paraId="4B000327" w14:textId="77777777" w:rsidR="00A52B90" w:rsidRPr="00A52B90" w:rsidRDefault="00A52B90" w:rsidP="00A52B90">
      <w:pPr>
        <w:tabs>
          <w:tab w:val="clear" w:pos="851"/>
        </w:tabs>
        <w:spacing w:before="100" w:beforeAutospacing="1" w:after="100" w:afterAutospacing="1" w:line="240" w:lineRule="auto"/>
        <w:jc w:val="left"/>
      </w:pPr>
      <w:r w:rsidRPr="00A52B90">
        <w:t>Utilizamos a ferramenta de gestão de projeto Planner para nos organizarmos, lá temos as histórias de usuários, product backlog, sprint backlog, o que está em andamento, e o que já foi concluído.</w:t>
      </w:r>
    </w:p>
    <w:p w14:paraId="2B787AA6" w14:textId="77777777" w:rsidR="00A52B90" w:rsidRPr="00A52B90" w:rsidRDefault="00A52B90" w:rsidP="00A52B90">
      <w:pPr>
        <w:tabs>
          <w:tab w:val="clear" w:pos="851"/>
        </w:tabs>
        <w:spacing w:before="100" w:beforeAutospacing="1" w:after="100" w:afterAutospacing="1" w:line="240" w:lineRule="auto"/>
        <w:jc w:val="left"/>
      </w:pPr>
      <w:r w:rsidRPr="00A52B90">
        <w:lastRenderedPageBreak/>
        <w:t>Para realizar e acompanhar o andamento do projeto são feitas três reuniões semanais, onde discutimos o que está sendo feito, o que será feito em seguida e solucionamos possíveis problemas que irão surgir</w:t>
      </w:r>
    </w:p>
    <w:p w14:paraId="507FE395" w14:textId="77777777" w:rsidR="00A52B90" w:rsidRPr="00A52B90" w:rsidRDefault="00A52B90" w:rsidP="00A52B90">
      <w:pPr>
        <w:pStyle w:val="NormalWeb"/>
        <w:rPr>
          <w:lang w:eastAsia="pt-BR"/>
        </w:rPr>
      </w:pPr>
    </w:p>
    <w:p w14:paraId="1BEEBF33" w14:textId="62B49ECE" w:rsidR="00A52B90" w:rsidRPr="00A52B90" w:rsidRDefault="00A52B90" w:rsidP="00A52B90">
      <w:pPr>
        <w:pStyle w:val="NormalWeb"/>
        <w:rPr>
          <w:lang w:eastAsia="pt-BR"/>
        </w:rPr>
      </w:pPr>
    </w:p>
    <w:p w14:paraId="4DB11E0F" w14:textId="3129D29B" w:rsidR="00A52B90" w:rsidRPr="00A52B90" w:rsidRDefault="00A52B90" w:rsidP="00A52B90">
      <w:pPr>
        <w:pStyle w:val="NormalWeb"/>
        <w:rPr>
          <w:lang w:eastAsia="pt-BR"/>
        </w:rPr>
      </w:pPr>
    </w:p>
    <w:p w14:paraId="2D28570C" w14:textId="77777777" w:rsidR="000C7251" w:rsidRDefault="000C7251" w:rsidP="000C7251"/>
    <w:p w14:paraId="2694CCEC" w14:textId="77777777" w:rsidR="00370E34" w:rsidRDefault="00370E34" w:rsidP="007B4A44">
      <w:pPr>
        <w:sectPr w:rsidR="00370E34" w:rsidSect="008B07EE">
          <w:headerReference w:type="even" r:id="rId20"/>
          <w:headerReference w:type="default" r:id="rId21"/>
          <w:footerReference w:type="even" r:id="rId22"/>
          <w:footerReference w:type="default" r:id="rId23"/>
          <w:headerReference w:type="first" r:id="rId24"/>
          <w:footerReference w:type="first" r:id="rId25"/>
          <w:pgSz w:w="11907" w:h="16840" w:code="9"/>
          <w:pgMar w:top="1701" w:right="1134" w:bottom="1531" w:left="1701" w:header="709" w:footer="709" w:gutter="0"/>
          <w:cols w:space="708"/>
          <w:titlePg/>
          <w:docGrid w:linePitch="360"/>
        </w:sectPr>
      </w:pPr>
    </w:p>
    <w:p w14:paraId="35864B8F" w14:textId="77777777" w:rsidR="00370E34" w:rsidRDefault="00000000" w:rsidP="00A4698C">
      <w:pPr>
        <w:pStyle w:val="FolhadeRostodosCaptulos"/>
      </w:pPr>
      <w:fldSimple w:instr=" REF _Ref125306944 \w ">
        <w:r w:rsidR="008841DA">
          <w:t>3</w:t>
        </w:r>
      </w:fldSimple>
      <w:r w:rsidR="00BB1C7D">
        <w:tab/>
      </w:r>
      <w:r w:rsidR="00A53A93">
        <w:t>desenvolvimento do projeto</w:t>
      </w:r>
    </w:p>
    <w:p w14:paraId="7C0D6DE9" w14:textId="77777777" w:rsidR="00370E34" w:rsidRPr="002E7274" w:rsidRDefault="00A53A93" w:rsidP="007B4A44">
      <w:pPr>
        <w:pStyle w:val="Ttulo1"/>
        <w:rPr>
          <w:color w:val="000000"/>
        </w:rPr>
      </w:pPr>
      <w:bookmarkStart w:id="17" w:name="_Toc104391413"/>
      <w:r>
        <w:rPr>
          <w:color w:val="000000"/>
        </w:rPr>
        <w:lastRenderedPageBreak/>
        <w:t>desenvolvimento do projeto</w:t>
      </w:r>
      <w:bookmarkEnd w:id="17"/>
    </w:p>
    <w:p w14:paraId="2A3E6FFE" w14:textId="77777777" w:rsidR="00A66A93" w:rsidRDefault="00A66A93" w:rsidP="00A66A93"/>
    <w:p w14:paraId="385B2FED" w14:textId="592ABB4D" w:rsidR="00A66A93" w:rsidRPr="00192CAB" w:rsidRDefault="002D230A" w:rsidP="00A66A93">
      <w:pPr>
        <w:pStyle w:val="Ttulo2"/>
        <w:rPr>
          <w:b/>
        </w:rPr>
      </w:pPr>
      <w:bookmarkStart w:id="18" w:name="_Toc104391414"/>
      <w:r>
        <w:rPr>
          <w:b/>
          <w:noProof/>
        </w:rPr>
        <w:t>DIA</w:t>
      </w:r>
      <w:r w:rsidR="001601C3">
        <w:rPr>
          <w:b/>
          <w:noProof/>
        </w:rPr>
        <w:t xml:space="preserve">GRAMA DE </w:t>
      </w:r>
      <w:r w:rsidR="00C17003" w:rsidRPr="00E2667A">
        <w:rPr>
          <w:b/>
          <w:noProof/>
        </w:rPr>
        <w:t>Solução Técnica</w:t>
      </w:r>
      <w:bookmarkEnd w:id="18"/>
      <w:r w:rsidR="00C17003" w:rsidRPr="00E2667A">
        <w:rPr>
          <w:b/>
          <w:noProof/>
        </w:rPr>
        <w:t xml:space="preserve"> </w:t>
      </w:r>
    </w:p>
    <w:p w14:paraId="1D4A69F9" w14:textId="507E15FE" w:rsidR="00A66A93" w:rsidRDefault="003A39F1" w:rsidP="003A39F1">
      <w:pPr>
        <w:jc w:val="center"/>
      </w:pPr>
      <w:r>
        <w:rPr>
          <w:noProof/>
        </w:rPr>
        <w:drawing>
          <wp:inline distT="0" distB="0" distL="0" distR="0" wp14:anchorId="7FE2EDF3" wp14:editId="0234A21D">
            <wp:extent cx="6443330" cy="4558344"/>
            <wp:effectExtent l="0" t="0" r="0" b="0"/>
            <wp:docPr id="3"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agrama&#10;&#10;Descrição gerada automaticamente"/>
                    <pic:cNvPicPr/>
                  </pic:nvPicPr>
                  <pic:blipFill>
                    <a:blip r:embed="rId26"/>
                    <a:stretch>
                      <a:fillRect/>
                    </a:stretch>
                  </pic:blipFill>
                  <pic:spPr>
                    <a:xfrm>
                      <a:off x="0" y="0"/>
                      <a:ext cx="6456471" cy="4567641"/>
                    </a:xfrm>
                    <a:prstGeom prst="rect">
                      <a:avLst/>
                    </a:prstGeom>
                  </pic:spPr>
                </pic:pic>
              </a:graphicData>
            </a:graphic>
          </wp:inline>
        </w:drawing>
      </w:r>
    </w:p>
    <w:p w14:paraId="3A014152" w14:textId="77777777" w:rsidR="00A66A93" w:rsidRDefault="00A66A93" w:rsidP="00B30672">
      <w:bookmarkStart w:id="19" w:name="_Toc154569928"/>
    </w:p>
    <w:p w14:paraId="5D33AF3E" w14:textId="77777777" w:rsidR="00A66A93" w:rsidRPr="00192CAB" w:rsidRDefault="00A66A93" w:rsidP="00A66A93">
      <w:pPr>
        <w:pStyle w:val="Ttulo2"/>
        <w:rPr>
          <w:b/>
        </w:rPr>
      </w:pPr>
      <w:bookmarkStart w:id="20" w:name="_Toc104391415"/>
      <w:r w:rsidRPr="00192CAB">
        <w:rPr>
          <w:b/>
        </w:rPr>
        <w:t>Banco de Dados</w:t>
      </w:r>
      <w:bookmarkEnd w:id="20"/>
      <w:r w:rsidRPr="00192CAB">
        <w:rPr>
          <w:b/>
        </w:rPr>
        <w:t xml:space="preserve"> </w:t>
      </w:r>
    </w:p>
    <w:p w14:paraId="0207BF9F" w14:textId="3324075B" w:rsidR="00C22F24" w:rsidRDefault="00A66A93" w:rsidP="00A66A93">
      <w:r w:rsidRPr="004B1208">
        <w:tab/>
      </w:r>
    </w:p>
    <w:p w14:paraId="7F24DF51" w14:textId="77777777" w:rsidR="00C22F24" w:rsidRDefault="00C22F24" w:rsidP="00C22F24">
      <w:r>
        <w:t>Script:</w:t>
      </w:r>
    </w:p>
    <w:p w14:paraId="0A3BFDCC" w14:textId="0352160F" w:rsidR="00C22F24" w:rsidRDefault="00C22F24" w:rsidP="00C22F24">
      <w:r>
        <w:t xml:space="preserve"> CREATE DATABASE cybervision;</w:t>
      </w:r>
    </w:p>
    <w:p w14:paraId="3A843DB9" w14:textId="77777777" w:rsidR="00C22F24" w:rsidRDefault="00C22F24" w:rsidP="00C22F24">
      <w:r>
        <w:t>USE cybervision;</w:t>
      </w:r>
    </w:p>
    <w:p w14:paraId="7E40A809" w14:textId="77777777" w:rsidR="00C22F24" w:rsidRDefault="00C22F24" w:rsidP="00C22F24"/>
    <w:p w14:paraId="117B6C90" w14:textId="77777777" w:rsidR="00C22F24" w:rsidRDefault="00C22F24" w:rsidP="00C22F24">
      <w:r>
        <w:t>CREATE TABLE faculdade(</w:t>
      </w:r>
    </w:p>
    <w:p w14:paraId="47009D90" w14:textId="77777777" w:rsidR="00C22F24" w:rsidRDefault="00C22F24" w:rsidP="00C22F24">
      <w:r>
        <w:lastRenderedPageBreak/>
        <w:t xml:space="preserve">  id_faculdade INT PRIMARY KEY AUTO_INCREMENT,</w:t>
      </w:r>
    </w:p>
    <w:p w14:paraId="7DA98190" w14:textId="77777777" w:rsidR="00C22F24" w:rsidRDefault="00C22F24" w:rsidP="00C22F24">
      <w:r>
        <w:t xml:space="preserve">  nome_fantasia VARCHAR(40),</w:t>
      </w:r>
    </w:p>
    <w:p w14:paraId="6ADC72DC" w14:textId="77777777" w:rsidR="00C22F24" w:rsidRDefault="00C22F24" w:rsidP="00C22F24">
      <w:r>
        <w:t xml:space="preserve">  razao_social VARCHAR(40),</w:t>
      </w:r>
    </w:p>
    <w:p w14:paraId="262F6460" w14:textId="77777777" w:rsidR="00C22F24" w:rsidRDefault="00C22F24" w:rsidP="00C22F24">
      <w:r>
        <w:t xml:space="preserve">  cnpj CHAR(15),</w:t>
      </w:r>
    </w:p>
    <w:p w14:paraId="032A737F" w14:textId="77777777" w:rsidR="00C22F24" w:rsidRDefault="00C22F24" w:rsidP="00C22F24">
      <w:r>
        <w:t xml:space="preserve">  cep CHAR(8),</w:t>
      </w:r>
    </w:p>
    <w:p w14:paraId="0E9D8098" w14:textId="77777777" w:rsidR="00C22F24" w:rsidRDefault="00C22F24" w:rsidP="00C22F24">
      <w:r>
        <w:t xml:space="preserve">  numero INT</w:t>
      </w:r>
    </w:p>
    <w:p w14:paraId="4B5AF633" w14:textId="77777777" w:rsidR="00C22F24" w:rsidRDefault="00C22F24" w:rsidP="00C22F24">
      <w:r>
        <w:t>);</w:t>
      </w:r>
    </w:p>
    <w:p w14:paraId="7BA3EF18" w14:textId="77777777" w:rsidR="00C22F24" w:rsidRDefault="00C22F24" w:rsidP="00C22F24">
      <w:r>
        <w:t xml:space="preserve">  </w:t>
      </w:r>
    </w:p>
    <w:p w14:paraId="5B18737D" w14:textId="77777777" w:rsidR="00C22F24" w:rsidRDefault="00C22F24" w:rsidP="00C22F24">
      <w:r>
        <w:t xml:space="preserve">  CREATE TABLE usuario (</w:t>
      </w:r>
    </w:p>
    <w:p w14:paraId="54136158" w14:textId="77777777" w:rsidR="00C22F24" w:rsidRDefault="00C22F24" w:rsidP="00C22F24">
      <w:r>
        <w:t xml:space="preserve">  id_usuario INT PRIMARY KEY AUTO_INCREMENT,</w:t>
      </w:r>
    </w:p>
    <w:p w14:paraId="068A4C22" w14:textId="77777777" w:rsidR="00C22F24" w:rsidRDefault="00C22F24" w:rsidP="00C22F24">
      <w:r>
        <w:t xml:space="preserve">  nome VARCHAR(40),</w:t>
      </w:r>
    </w:p>
    <w:p w14:paraId="02975BB1" w14:textId="77777777" w:rsidR="00C22F24" w:rsidRDefault="00C22F24" w:rsidP="00C22F24">
      <w:r>
        <w:t xml:space="preserve">  email VARCHAR(40),</w:t>
      </w:r>
    </w:p>
    <w:p w14:paraId="03A556A4" w14:textId="77777777" w:rsidR="00C22F24" w:rsidRDefault="00C22F24" w:rsidP="00C22F24">
      <w:r>
        <w:t xml:space="preserve">  senha VARCHAR(40),</w:t>
      </w:r>
    </w:p>
    <w:p w14:paraId="78F9940A" w14:textId="77777777" w:rsidR="00C22F24" w:rsidRDefault="00C22F24" w:rsidP="00C22F24">
      <w:r>
        <w:t xml:space="preserve">  tipo_usuario VARCHAR(40),</w:t>
      </w:r>
    </w:p>
    <w:p w14:paraId="19B138E4" w14:textId="77777777" w:rsidR="00C22F24" w:rsidRDefault="00C22F24" w:rsidP="00C22F24">
      <w:r>
        <w:t xml:space="preserve">  fk_faculdade INT NOT NULL,</w:t>
      </w:r>
    </w:p>
    <w:p w14:paraId="3EE0315C" w14:textId="77777777" w:rsidR="00C22F24" w:rsidRDefault="00C22F24" w:rsidP="00C22F24">
      <w:r>
        <w:t xml:space="preserve">  FOREIGN KEY (fk_faculdade)</w:t>
      </w:r>
    </w:p>
    <w:p w14:paraId="39D2688B" w14:textId="77777777" w:rsidR="00C22F24" w:rsidRDefault="00C22F24" w:rsidP="00C22F24">
      <w:r>
        <w:t xml:space="preserve">  REFERENCES faculdade (id_faculdade)</w:t>
      </w:r>
    </w:p>
    <w:p w14:paraId="58017955" w14:textId="77777777" w:rsidR="00C22F24" w:rsidRDefault="00C22F24" w:rsidP="00C22F24">
      <w:r>
        <w:t>);</w:t>
      </w:r>
    </w:p>
    <w:p w14:paraId="4B988DBE" w14:textId="77777777" w:rsidR="00C22F24" w:rsidRDefault="00C22F24" w:rsidP="00C22F24"/>
    <w:p w14:paraId="36828006" w14:textId="77777777" w:rsidR="00C22F24" w:rsidRDefault="00C22F24" w:rsidP="00C22F24">
      <w:r>
        <w:t>CREATE TABLE andar (</w:t>
      </w:r>
    </w:p>
    <w:p w14:paraId="47764364" w14:textId="77777777" w:rsidR="00C22F24" w:rsidRDefault="00C22F24" w:rsidP="00C22F24">
      <w:r>
        <w:t xml:space="preserve">  id_andar INT PRIMARY KEY AUTO_INCREMENT,</w:t>
      </w:r>
    </w:p>
    <w:p w14:paraId="1F042BAC" w14:textId="77777777" w:rsidR="00C22F24" w:rsidRDefault="00C22F24" w:rsidP="00C22F24">
      <w:r>
        <w:t xml:space="preserve">  identificador_andar VARCHAR(40),</w:t>
      </w:r>
    </w:p>
    <w:p w14:paraId="7E0C1EE0" w14:textId="77777777" w:rsidR="00C22F24" w:rsidRDefault="00C22F24" w:rsidP="00C22F24">
      <w:r>
        <w:t xml:space="preserve">  descricao_andar VARCHAR(255),</w:t>
      </w:r>
    </w:p>
    <w:p w14:paraId="32097CD3" w14:textId="77777777" w:rsidR="00C22F24" w:rsidRDefault="00C22F24" w:rsidP="00C22F24">
      <w:r>
        <w:t xml:space="preserve">  fk_faculdade INT,</w:t>
      </w:r>
    </w:p>
    <w:p w14:paraId="31067176" w14:textId="77777777" w:rsidR="00C22F24" w:rsidRDefault="00C22F24" w:rsidP="00C22F24">
      <w:r>
        <w:t xml:space="preserve">  FOREIGN KEY (fk_faculdade)</w:t>
      </w:r>
    </w:p>
    <w:p w14:paraId="5F3B884B" w14:textId="77777777" w:rsidR="00C22F24" w:rsidRDefault="00C22F24" w:rsidP="00C22F24">
      <w:r>
        <w:t xml:space="preserve">  REFERENCES faculdade (id_faculdade)</w:t>
      </w:r>
    </w:p>
    <w:p w14:paraId="09E88994" w14:textId="77777777" w:rsidR="00C22F24" w:rsidRDefault="00C22F24" w:rsidP="00C22F24">
      <w:r>
        <w:t>);</w:t>
      </w:r>
    </w:p>
    <w:p w14:paraId="38F2AE8F" w14:textId="77777777" w:rsidR="00C22F24" w:rsidRDefault="00C22F24" w:rsidP="00C22F24"/>
    <w:p w14:paraId="511F7BD7" w14:textId="77777777" w:rsidR="00C22F24" w:rsidRDefault="00C22F24" w:rsidP="00C22F24">
      <w:r>
        <w:t>CREATE TABLE sala (</w:t>
      </w:r>
    </w:p>
    <w:p w14:paraId="3FDEC36B" w14:textId="77777777" w:rsidR="00C22F24" w:rsidRDefault="00C22F24" w:rsidP="00C22F24">
      <w:r>
        <w:t xml:space="preserve">  id_sala INT PRIMARY KEY AUTO_INCREMENT,</w:t>
      </w:r>
    </w:p>
    <w:p w14:paraId="5FFBB151" w14:textId="77777777" w:rsidR="00C22F24" w:rsidRDefault="00C22F24" w:rsidP="00C22F24">
      <w:r>
        <w:t xml:space="preserve">  identificador_sala VARCHAR(40),</w:t>
      </w:r>
    </w:p>
    <w:p w14:paraId="55CE5B46" w14:textId="77777777" w:rsidR="00C22F24" w:rsidRDefault="00C22F24" w:rsidP="00C22F24">
      <w:r>
        <w:t xml:space="preserve">  descricao_sala VARCHAR(255),</w:t>
      </w:r>
    </w:p>
    <w:p w14:paraId="68906704" w14:textId="77777777" w:rsidR="00C22F24" w:rsidRDefault="00C22F24" w:rsidP="00C22F24">
      <w:r>
        <w:t xml:space="preserve">  fk_andar INT,</w:t>
      </w:r>
    </w:p>
    <w:p w14:paraId="06CCF573" w14:textId="77777777" w:rsidR="00C22F24" w:rsidRDefault="00C22F24" w:rsidP="00C22F24">
      <w:r>
        <w:lastRenderedPageBreak/>
        <w:t xml:space="preserve">  FOREIGN KEY (fk_andar)</w:t>
      </w:r>
    </w:p>
    <w:p w14:paraId="7FF0ECF4" w14:textId="77777777" w:rsidR="00C22F24" w:rsidRDefault="00C22F24" w:rsidP="00C22F24">
      <w:r>
        <w:t xml:space="preserve">  REFERENCES andar (id_andar)</w:t>
      </w:r>
    </w:p>
    <w:p w14:paraId="58BF44F9" w14:textId="77777777" w:rsidR="00C22F24" w:rsidRDefault="00C22F24" w:rsidP="00C22F24">
      <w:r>
        <w:t>);</w:t>
      </w:r>
    </w:p>
    <w:p w14:paraId="3CC5F9DF" w14:textId="77777777" w:rsidR="00C22F24" w:rsidRDefault="00C22F24" w:rsidP="00C22F24">
      <w:r>
        <w:t xml:space="preserve">  </w:t>
      </w:r>
    </w:p>
    <w:p w14:paraId="120FABB1" w14:textId="77777777" w:rsidR="00C22F24" w:rsidRDefault="00C22F24" w:rsidP="00C22F24">
      <w:r>
        <w:t>CREATE TABLE computador (</w:t>
      </w:r>
    </w:p>
    <w:p w14:paraId="7E3A6A4E" w14:textId="77777777" w:rsidR="00C22F24" w:rsidRDefault="00C22F24" w:rsidP="00C22F24">
      <w:r>
        <w:t xml:space="preserve">  id_computador INT PRIMARY KEY AUTO_INCREMENT,</w:t>
      </w:r>
    </w:p>
    <w:p w14:paraId="220D3DB4" w14:textId="77777777" w:rsidR="00C22F24" w:rsidRDefault="00C22F24" w:rsidP="00C22F24">
      <w:r>
        <w:t xml:space="preserve">  hostname VARCHAR(100),</w:t>
      </w:r>
    </w:p>
    <w:p w14:paraId="7104F688" w14:textId="77777777" w:rsidR="00C22F24" w:rsidRDefault="00C22F24" w:rsidP="00C22F24">
      <w:r>
        <w:t xml:space="preserve">  processador VARCHAR(100),</w:t>
      </w:r>
    </w:p>
    <w:p w14:paraId="6672BEEF" w14:textId="77777777" w:rsidR="00C22F24" w:rsidRDefault="00C22F24" w:rsidP="00C22F24">
      <w:r>
        <w:t xml:space="preserve">  arquitetura INT,</w:t>
      </w:r>
    </w:p>
    <w:p w14:paraId="5B13B6A8" w14:textId="77777777" w:rsidR="00C22F24" w:rsidRDefault="00C22F24" w:rsidP="00C22F24">
      <w:r>
        <w:t xml:space="preserve">  fabricante VARCHAR(100),</w:t>
      </w:r>
    </w:p>
    <w:p w14:paraId="1E533116" w14:textId="77777777" w:rsidR="00C22F24" w:rsidRDefault="00C22F24" w:rsidP="00C22F24">
      <w:r>
        <w:t xml:space="preserve">  ram LONG,</w:t>
      </w:r>
    </w:p>
    <w:p w14:paraId="788EDB9A" w14:textId="77777777" w:rsidR="00C22F24" w:rsidRDefault="00C22F24" w:rsidP="00C22F24">
      <w:r>
        <w:t xml:space="preserve">  disco LONG,</w:t>
      </w:r>
    </w:p>
    <w:p w14:paraId="1B8B8F25" w14:textId="77777777" w:rsidR="00C22F24" w:rsidRDefault="00C22F24" w:rsidP="00C22F24">
      <w:r>
        <w:t xml:space="preserve">  sistema_operacional VARCHAR(100),</w:t>
      </w:r>
    </w:p>
    <w:p w14:paraId="53FF3D01" w14:textId="77777777" w:rsidR="00C22F24" w:rsidRDefault="00C22F24" w:rsidP="00C22F24">
      <w:r>
        <w:t xml:space="preserve">  ativo BOOLEAN,</w:t>
      </w:r>
    </w:p>
    <w:p w14:paraId="01D442E8" w14:textId="77777777" w:rsidR="00C22F24" w:rsidRDefault="00C22F24" w:rsidP="00C22F24">
      <w:r>
        <w:t xml:space="preserve">  fk_sala INT,</w:t>
      </w:r>
    </w:p>
    <w:p w14:paraId="47177534" w14:textId="77777777" w:rsidR="00C22F24" w:rsidRDefault="00C22F24" w:rsidP="00C22F24">
      <w:r>
        <w:t xml:space="preserve">  FOREIGN KEY (fk_sala)</w:t>
      </w:r>
    </w:p>
    <w:p w14:paraId="69F82B33" w14:textId="77777777" w:rsidR="00C22F24" w:rsidRDefault="00C22F24" w:rsidP="00C22F24">
      <w:r>
        <w:t xml:space="preserve">  REFERENCES sala (id_sala)</w:t>
      </w:r>
    </w:p>
    <w:p w14:paraId="709E362A" w14:textId="77777777" w:rsidR="00C22F24" w:rsidRDefault="00C22F24" w:rsidP="00C22F24">
      <w:r>
        <w:t>);</w:t>
      </w:r>
    </w:p>
    <w:p w14:paraId="0090E605" w14:textId="77777777" w:rsidR="00C22F24" w:rsidRDefault="00C22F24" w:rsidP="00C22F24">
      <w:r>
        <w:t>CREATE TABLE relatorio (</w:t>
      </w:r>
    </w:p>
    <w:p w14:paraId="51D4EB90" w14:textId="77777777" w:rsidR="00C22F24" w:rsidRDefault="00C22F24" w:rsidP="00C22F24">
      <w:r>
        <w:t xml:space="preserve">  id_relatorio INT PRIMARY KEY AUTO_INCREMENT,</w:t>
      </w:r>
    </w:p>
    <w:p w14:paraId="705DD16C" w14:textId="77777777" w:rsidR="00C22F24" w:rsidRDefault="00C22F24" w:rsidP="00C22F24">
      <w:r>
        <w:t xml:space="preserve">  uso_cpu DOUBLE,</w:t>
      </w:r>
    </w:p>
    <w:p w14:paraId="5A3806EE" w14:textId="77777777" w:rsidR="00C22F24" w:rsidRDefault="00C22F24" w:rsidP="00C22F24">
      <w:r>
        <w:t xml:space="preserve">  uso_disco LONG,</w:t>
      </w:r>
    </w:p>
    <w:p w14:paraId="326ECB7A" w14:textId="77777777" w:rsidR="00C22F24" w:rsidRDefault="00C22F24" w:rsidP="00C22F24">
      <w:r>
        <w:t xml:space="preserve">  uso_ram LONG,</w:t>
      </w:r>
    </w:p>
    <w:p w14:paraId="5F80DA30" w14:textId="77777777" w:rsidR="00C22F24" w:rsidRDefault="00C22F24" w:rsidP="00C22F24">
      <w:r>
        <w:t xml:space="preserve">  problema_cpu BOOLEAN,</w:t>
      </w:r>
    </w:p>
    <w:p w14:paraId="6D3F5F97" w14:textId="77777777" w:rsidR="00C22F24" w:rsidRDefault="00C22F24" w:rsidP="00C22F24">
      <w:r>
        <w:t xml:space="preserve">  problema_disco BOOLEAN,</w:t>
      </w:r>
    </w:p>
    <w:p w14:paraId="3343233C" w14:textId="77777777" w:rsidR="00C22F24" w:rsidRDefault="00C22F24" w:rsidP="00C22F24">
      <w:r>
        <w:t xml:space="preserve">  problema_memoria BOOLEAN,</w:t>
      </w:r>
    </w:p>
    <w:p w14:paraId="31AB868B" w14:textId="77777777" w:rsidR="00C22F24" w:rsidRDefault="00C22F24" w:rsidP="00C22F24">
      <w:r>
        <w:t xml:space="preserve">  problema_fisico BOOLEAN,</w:t>
      </w:r>
    </w:p>
    <w:p w14:paraId="1C5562DB" w14:textId="77777777" w:rsidR="00C22F24" w:rsidRDefault="00C22F24" w:rsidP="00C22F24">
      <w:r>
        <w:t xml:space="preserve">  data_hora DATETIME,</w:t>
      </w:r>
    </w:p>
    <w:p w14:paraId="12BE35AA" w14:textId="77777777" w:rsidR="00C22F24" w:rsidRDefault="00C22F24" w:rsidP="00C22F24">
      <w:r>
        <w:t xml:space="preserve">  fk_computador INT,</w:t>
      </w:r>
    </w:p>
    <w:p w14:paraId="261D86E3" w14:textId="77777777" w:rsidR="00C22F24" w:rsidRDefault="00C22F24" w:rsidP="00C22F24">
      <w:r>
        <w:t xml:space="preserve">  FOREIGN KEY (fk_computador)</w:t>
      </w:r>
    </w:p>
    <w:p w14:paraId="55CC7AEB" w14:textId="77777777" w:rsidR="00C22F24" w:rsidRDefault="00C22F24" w:rsidP="00C22F24">
      <w:r>
        <w:t xml:space="preserve">  REFERENCES computador (id_computador),</w:t>
      </w:r>
    </w:p>
    <w:p w14:paraId="20947C03" w14:textId="77777777" w:rsidR="00C22F24" w:rsidRDefault="00C22F24" w:rsidP="00C22F24">
      <w:r>
        <w:t xml:space="preserve">  fk_sala INT,</w:t>
      </w:r>
    </w:p>
    <w:p w14:paraId="7B66557B" w14:textId="77777777" w:rsidR="00C22F24" w:rsidRDefault="00C22F24" w:rsidP="00C22F24">
      <w:r>
        <w:t xml:space="preserve">  FOREIGN KEY (fk_sala)</w:t>
      </w:r>
    </w:p>
    <w:p w14:paraId="1FEA3A16" w14:textId="77777777" w:rsidR="00C22F24" w:rsidRDefault="00C22F24" w:rsidP="00C22F24">
      <w:r>
        <w:lastRenderedPageBreak/>
        <w:t xml:space="preserve">  REFERENCES sala (id_sala)</w:t>
      </w:r>
    </w:p>
    <w:p w14:paraId="77C30EC4" w14:textId="77777777" w:rsidR="00C22F24" w:rsidRDefault="00C22F24" w:rsidP="00C22F24">
      <w:r>
        <w:t>);</w:t>
      </w:r>
    </w:p>
    <w:p w14:paraId="111A7EED" w14:textId="77777777" w:rsidR="00C22F24" w:rsidRDefault="00C22F24" w:rsidP="00C22F24"/>
    <w:p w14:paraId="4083F82E" w14:textId="77777777" w:rsidR="00C22F24" w:rsidRDefault="00C22F24" w:rsidP="00C22F24">
      <w:r>
        <w:t>CREATE TABLE processo (</w:t>
      </w:r>
    </w:p>
    <w:p w14:paraId="21D4CB63" w14:textId="77777777" w:rsidR="00C22F24" w:rsidRDefault="00C22F24" w:rsidP="00C22F24">
      <w:r>
        <w:tab/>
        <w:t>id_processo INT PRIMARY KEY AUTO_INCREMENT,</w:t>
      </w:r>
    </w:p>
    <w:p w14:paraId="7B8B6429" w14:textId="77777777" w:rsidR="00C22F24" w:rsidRDefault="00C22F24" w:rsidP="00C22F24">
      <w:r>
        <w:t xml:space="preserve">    pid INT, </w:t>
      </w:r>
    </w:p>
    <w:p w14:paraId="2D8E78E0" w14:textId="77777777" w:rsidR="00C22F24" w:rsidRDefault="00C22F24" w:rsidP="00C22F24">
      <w:r>
        <w:tab/>
        <w:t>nome VARCHAR(100),</w:t>
      </w:r>
    </w:p>
    <w:p w14:paraId="4DBFE624" w14:textId="77777777" w:rsidR="00C22F24" w:rsidRDefault="00C22F24" w:rsidP="00C22F24">
      <w:r>
        <w:t xml:space="preserve">    uso_cpu DOUBLE,</w:t>
      </w:r>
    </w:p>
    <w:p w14:paraId="55ECD8D4" w14:textId="77777777" w:rsidR="00C22F24" w:rsidRDefault="00C22F24" w:rsidP="00C22F24">
      <w:r>
        <w:tab/>
        <w:t>uso_memoria DOUBLE,</w:t>
      </w:r>
    </w:p>
    <w:p w14:paraId="7A47307A" w14:textId="77777777" w:rsidR="00C22F24" w:rsidRDefault="00C22F24" w:rsidP="00C22F24">
      <w:r>
        <w:t xml:space="preserve">    fk_computador INT,</w:t>
      </w:r>
    </w:p>
    <w:p w14:paraId="181BB501" w14:textId="77777777" w:rsidR="00C22F24" w:rsidRDefault="00C22F24" w:rsidP="00C22F24">
      <w:r>
        <w:t xml:space="preserve">    FOREIGN KEY (fk_computador)</w:t>
      </w:r>
    </w:p>
    <w:p w14:paraId="79FBA46D" w14:textId="77777777" w:rsidR="00C22F24" w:rsidRDefault="00C22F24" w:rsidP="00C22F24">
      <w:r>
        <w:t xml:space="preserve">    REFERENCES computador (id_computador)</w:t>
      </w:r>
    </w:p>
    <w:p w14:paraId="083AF3F8" w14:textId="45DFEB39" w:rsidR="00C22F24" w:rsidRDefault="00C22F24" w:rsidP="00C22F24">
      <w:r>
        <w:t>);</w:t>
      </w:r>
    </w:p>
    <w:p w14:paraId="25FCB1A7" w14:textId="77777777" w:rsidR="00A66A93" w:rsidRPr="00C22F24" w:rsidRDefault="00A66A93" w:rsidP="00A66A93">
      <w:pPr>
        <w:spacing w:line="240" w:lineRule="auto"/>
        <w:jc w:val="left"/>
      </w:pPr>
    </w:p>
    <w:p w14:paraId="6A3817B3" w14:textId="1F63198C" w:rsidR="00E04392" w:rsidRDefault="00C22F24" w:rsidP="00E04392">
      <w:r>
        <w:t xml:space="preserve">DER: </w:t>
      </w:r>
    </w:p>
    <w:p w14:paraId="37D7D398" w14:textId="751F9923" w:rsidR="00C22F24" w:rsidRDefault="00C22F24" w:rsidP="00E04392">
      <w:r>
        <w:rPr>
          <w:noProof/>
        </w:rPr>
        <w:lastRenderedPageBreak/>
        <w:drawing>
          <wp:inline distT="0" distB="0" distL="0" distR="0" wp14:anchorId="5842D74A" wp14:editId="63495650">
            <wp:extent cx="6175390" cy="5790790"/>
            <wp:effectExtent l="0" t="0" r="0" b="0"/>
            <wp:docPr id="5" name="Imagem 5"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Tabela&#10;&#10;Descrição gerada automaticamente com confiança baixa"/>
                    <pic:cNvPicPr/>
                  </pic:nvPicPr>
                  <pic:blipFill>
                    <a:blip r:embed="rId27"/>
                    <a:stretch>
                      <a:fillRect/>
                    </a:stretch>
                  </pic:blipFill>
                  <pic:spPr>
                    <a:xfrm>
                      <a:off x="0" y="0"/>
                      <a:ext cx="6186809" cy="5801497"/>
                    </a:xfrm>
                    <a:prstGeom prst="rect">
                      <a:avLst/>
                    </a:prstGeom>
                  </pic:spPr>
                </pic:pic>
              </a:graphicData>
            </a:graphic>
          </wp:inline>
        </w:drawing>
      </w:r>
    </w:p>
    <w:p w14:paraId="04F22B89" w14:textId="77777777" w:rsidR="00E04392" w:rsidRPr="00192CAB" w:rsidRDefault="00E04392" w:rsidP="00E04392">
      <w:pPr>
        <w:pStyle w:val="Ttulo2"/>
        <w:rPr>
          <w:b/>
        </w:rPr>
      </w:pPr>
      <w:bookmarkStart w:id="21" w:name="_Toc104391416"/>
      <w:r w:rsidRPr="00192CAB">
        <w:rPr>
          <w:b/>
        </w:rPr>
        <w:t>Protótipo das telas, lógica e usabilidade</w:t>
      </w:r>
      <w:bookmarkEnd w:id="21"/>
      <w:r w:rsidRPr="00192CAB">
        <w:rPr>
          <w:b/>
        </w:rPr>
        <w:t xml:space="preserve"> </w:t>
      </w:r>
    </w:p>
    <w:p w14:paraId="597CE3C3" w14:textId="2BD627EB" w:rsidR="00E04392" w:rsidRDefault="00E04392" w:rsidP="00E04392">
      <w:r w:rsidRPr="004B1208">
        <w:tab/>
      </w:r>
      <w:r w:rsidR="0042751D">
        <w:t>Tela inicial: a tela inicial do nosso site tem como objetivo dar ao usuário uma breve introdução do nosso projeto e apresentar nossos principais serviços, a equipe e ter um link para caso queira nos contatar, além disso também da acesso ao login.</w:t>
      </w:r>
    </w:p>
    <w:p w14:paraId="04D2B033" w14:textId="51C63B16" w:rsidR="0042751D" w:rsidRDefault="0042751D" w:rsidP="00E04392">
      <w:r>
        <w:rPr>
          <w:noProof/>
        </w:rPr>
        <w:lastRenderedPageBreak/>
        <w:drawing>
          <wp:inline distT="0" distB="0" distL="0" distR="0" wp14:anchorId="00DFAE88" wp14:editId="331F5354">
            <wp:extent cx="4344035" cy="8641080"/>
            <wp:effectExtent l="0" t="0" r="0" b="0"/>
            <wp:docPr id="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Aplicativo&#10;&#10;Descrição gerada automaticamente"/>
                    <pic:cNvPicPr/>
                  </pic:nvPicPr>
                  <pic:blipFill>
                    <a:blip r:embed="rId28"/>
                    <a:stretch>
                      <a:fillRect/>
                    </a:stretch>
                  </pic:blipFill>
                  <pic:spPr>
                    <a:xfrm>
                      <a:off x="0" y="0"/>
                      <a:ext cx="4344035" cy="8641080"/>
                    </a:xfrm>
                    <a:prstGeom prst="rect">
                      <a:avLst/>
                    </a:prstGeom>
                  </pic:spPr>
                </pic:pic>
              </a:graphicData>
            </a:graphic>
          </wp:inline>
        </w:drawing>
      </w:r>
    </w:p>
    <w:p w14:paraId="3CD5973B" w14:textId="68F30A26" w:rsidR="0042751D" w:rsidRDefault="0042751D" w:rsidP="00E04392">
      <w:r>
        <w:lastRenderedPageBreak/>
        <w:t xml:space="preserve">Tela de cadastro: Feita para o usuário se cadastrar na nossa aplicação, pode ser acessada via tela inicial ou tela de login, é dividida em cadastro de empresa e cadastro de usuário </w:t>
      </w:r>
    </w:p>
    <w:p w14:paraId="7B0D39E2" w14:textId="4ED9300A" w:rsidR="0042751D" w:rsidRDefault="0042751D" w:rsidP="00E04392">
      <w:r>
        <w:rPr>
          <w:noProof/>
        </w:rPr>
        <w:drawing>
          <wp:inline distT="0" distB="0" distL="0" distR="0" wp14:anchorId="45C4BAA4" wp14:editId="637288DD">
            <wp:extent cx="5760720" cy="32391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29"/>
                    <a:stretch>
                      <a:fillRect/>
                    </a:stretch>
                  </pic:blipFill>
                  <pic:spPr>
                    <a:xfrm>
                      <a:off x="0" y="0"/>
                      <a:ext cx="5760720" cy="3239135"/>
                    </a:xfrm>
                    <a:prstGeom prst="rect">
                      <a:avLst/>
                    </a:prstGeom>
                  </pic:spPr>
                </pic:pic>
              </a:graphicData>
            </a:graphic>
          </wp:inline>
        </w:drawing>
      </w:r>
    </w:p>
    <w:p w14:paraId="7D14E079" w14:textId="24F470EE" w:rsidR="0042751D" w:rsidRDefault="0042751D" w:rsidP="00E04392"/>
    <w:p w14:paraId="509D0E63" w14:textId="2EA88C0E" w:rsidR="0042751D" w:rsidRDefault="0042751D" w:rsidP="00E04392">
      <w:r>
        <w:t xml:space="preserve">Tela de login: Para o usuário que já tem cadastro acessar na nossa aplicação e ter acesso a todas as funcionalidades é necessário passar pela tela de login </w:t>
      </w:r>
    </w:p>
    <w:p w14:paraId="1311C0C4" w14:textId="6AA36151" w:rsidR="0042751D" w:rsidRDefault="0042751D" w:rsidP="00E04392">
      <w:r>
        <w:rPr>
          <w:noProof/>
        </w:rPr>
        <w:drawing>
          <wp:inline distT="0" distB="0" distL="0" distR="0" wp14:anchorId="592F37E8" wp14:editId="19A537C3">
            <wp:extent cx="5760720" cy="3239135"/>
            <wp:effectExtent l="0" t="0" r="0" b="0"/>
            <wp:docPr id="8" name="Imagem 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10;&#10;Descrição gerada automaticamente"/>
                    <pic:cNvPicPr/>
                  </pic:nvPicPr>
                  <pic:blipFill>
                    <a:blip r:embed="rId30"/>
                    <a:stretch>
                      <a:fillRect/>
                    </a:stretch>
                  </pic:blipFill>
                  <pic:spPr>
                    <a:xfrm>
                      <a:off x="0" y="0"/>
                      <a:ext cx="5760720" cy="3239135"/>
                    </a:xfrm>
                    <a:prstGeom prst="rect">
                      <a:avLst/>
                    </a:prstGeom>
                  </pic:spPr>
                </pic:pic>
              </a:graphicData>
            </a:graphic>
          </wp:inline>
        </w:drawing>
      </w:r>
    </w:p>
    <w:p w14:paraId="18D96294" w14:textId="66A78ECC" w:rsidR="002E7A13" w:rsidRDefault="002E7A13" w:rsidP="00E04392"/>
    <w:p w14:paraId="451E0971" w14:textId="4DF9C81C" w:rsidR="002E7A13" w:rsidRDefault="002E7A13" w:rsidP="00E04392">
      <w:r>
        <w:lastRenderedPageBreak/>
        <w:t xml:space="preserve">Dashboard painel de controle: </w:t>
      </w:r>
      <w:r w:rsidR="00084A68">
        <w:t>Após passar pela tela de login o usuário é direcionado para a tela principal da dashboard, onde pode visualizar os principais dados e gráficos, com uma visão mais ampla.</w:t>
      </w:r>
    </w:p>
    <w:p w14:paraId="4A88211F" w14:textId="2FA40AAD" w:rsidR="002E7A13" w:rsidRDefault="002E7A13" w:rsidP="002E7A13">
      <w:pPr>
        <w:jc w:val="center"/>
      </w:pPr>
      <w:r>
        <w:rPr>
          <w:noProof/>
        </w:rPr>
        <w:drawing>
          <wp:inline distT="0" distB="0" distL="0" distR="0" wp14:anchorId="433A5CA0" wp14:editId="50CB0670">
            <wp:extent cx="6333769" cy="3763926"/>
            <wp:effectExtent l="0" t="0" r="0" b="0"/>
            <wp:docPr id="9"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Aplicativo&#10;&#10;Descrição gerada automaticamente"/>
                    <pic:cNvPicPr/>
                  </pic:nvPicPr>
                  <pic:blipFill>
                    <a:blip r:embed="rId31"/>
                    <a:stretch>
                      <a:fillRect/>
                    </a:stretch>
                  </pic:blipFill>
                  <pic:spPr>
                    <a:xfrm>
                      <a:off x="0" y="0"/>
                      <a:ext cx="6362866" cy="3781217"/>
                    </a:xfrm>
                    <a:prstGeom prst="rect">
                      <a:avLst/>
                    </a:prstGeom>
                  </pic:spPr>
                </pic:pic>
              </a:graphicData>
            </a:graphic>
          </wp:inline>
        </w:drawing>
      </w:r>
    </w:p>
    <w:p w14:paraId="18E78096" w14:textId="035F7083" w:rsidR="00E04392" w:rsidRDefault="00E04392" w:rsidP="00394822">
      <w:pPr>
        <w:pStyle w:val="NormalWeb"/>
        <w:tabs>
          <w:tab w:val="clear" w:pos="851"/>
        </w:tabs>
        <w:spacing w:after="240" w:line="240" w:lineRule="auto"/>
        <w:textAlignment w:val="baseline"/>
        <w:rPr>
          <w:rFonts w:ascii="Arial" w:hAnsi="Arial" w:cs="Arial"/>
          <w:color w:val="000000"/>
        </w:rPr>
      </w:pPr>
    </w:p>
    <w:p w14:paraId="5681C170" w14:textId="027EBBF5" w:rsidR="00394822" w:rsidRDefault="00394822" w:rsidP="00394822">
      <w:pPr>
        <w:pStyle w:val="NormalWeb"/>
        <w:tabs>
          <w:tab w:val="clear" w:pos="851"/>
        </w:tabs>
        <w:spacing w:after="240" w:line="240" w:lineRule="auto"/>
        <w:ind w:left="360"/>
        <w:textAlignment w:val="baseline"/>
        <w:rPr>
          <w:rFonts w:ascii="Arial" w:hAnsi="Arial" w:cs="Arial"/>
          <w:color w:val="000000"/>
        </w:rPr>
      </w:pPr>
    </w:p>
    <w:p w14:paraId="52FD5B0D" w14:textId="083C1A7B" w:rsidR="00084A68" w:rsidRDefault="00084A68"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color w:val="000000"/>
        </w:rPr>
        <w:t>Dashboard máquinas: Para ter uma visão focada criamos a tela de máquinas onde o usuário pode acompanhar cada uma de suas máquinas podendo filtrar por andar ou sala</w:t>
      </w:r>
    </w:p>
    <w:p w14:paraId="04D08614" w14:textId="186FF2BB" w:rsidR="00084A68" w:rsidRDefault="00084A68"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noProof/>
          <w:color w:val="000000"/>
        </w:rPr>
        <w:lastRenderedPageBreak/>
        <w:drawing>
          <wp:inline distT="0" distB="0" distL="0" distR="0" wp14:anchorId="7FC04247" wp14:editId="22079871">
            <wp:extent cx="6126755" cy="3444949"/>
            <wp:effectExtent l="0" t="0" r="0" b="0"/>
            <wp:docPr id="10"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Aplicativo&#10;&#10;Descrição gerada automaticamente"/>
                    <pic:cNvPicPr/>
                  </pic:nvPicPr>
                  <pic:blipFill>
                    <a:blip r:embed="rId32"/>
                    <a:stretch>
                      <a:fillRect/>
                    </a:stretch>
                  </pic:blipFill>
                  <pic:spPr>
                    <a:xfrm>
                      <a:off x="0" y="0"/>
                      <a:ext cx="6136264" cy="3450296"/>
                    </a:xfrm>
                    <a:prstGeom prst="rect">
                      <a:avLst/>
                    </a:prstGeom>
                  </pic:spPr>
                </pic:pic>
              </a:graphicData>
            </a:graphic>
          </wp:inline>
        </w:drawing>
      </w:r>
    </w:p>
    <w:p w14:paraId="19BFB4F2" w14:textId="2DE1C41A" w:rsidR="00084A68" w:rsidRDefault="00084A68" w:rsidP="00394822">
      <w:pPr>
        <w:pStyle w:val="NormalWeb"/>
        <w:tabs>
          <w:tab w:val="clear" w:pos="851"/>
        </w:tabs>
        <w:spacing w:after="240" w:line="240" w:lineRule="auto"/>
        <w:ind w:left="360"/>
        <w:textAlignment w:val="baseline"/>
        <w:rPr>
          <w:rFonts w:ascii="Arial" w:hAnsi="Arial" w:cs="Arial"/>
          <w:color w:val="000000"/>
        </w:rPr>
      </w:pPr>
    </w:p>
    <w:p w14:paraId="492CD2C4" w14:textId="1BD7E6BC" w:rsidR="00084A68" w:rsidRDefault="00084A68"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color w:val="000000"/>
        </w:rPr>
        <w:t xml:space="preserve">Dashboard máquinas – visão </w:t>
      </w:r>
      <w:r w:rsidR="00B30831">
        <w:rPr>
          <w:rFonts w:ascii="Arial" w:hAnsi="Arial" w:cs="Arial"/>
          <w:color w:val="000000"/>
        </w:rPr>
        <w:t>específica</w:t>
      </w:r>
      <w:r>
        <w:rPr>
          <w:rFonts w:ascii="Arial" w:hAnsi="Arial" w:cs="Arial"/>
          <w:color w:val="000000"/>
        </w:rPr>
        <w:t>: ao clicar em um computador temos a visão espec</w:t>
      </w:r>
      <w:r w:rsidR="00B30831">
        <w:rPr>
          <w:rFonts w:ascii="Arial" w:hAnsi="Arial" w:cs="Arial"/>
          <w:color w:val="000000"/>
        </w:rPr>
        <w:t>í</w:t>
      </w:r>
      <w:r>
        <w:rPr>
          <w:rFonts w:ascii="Arial" w:hAnsi="Arial" w:cs="Arial"/>
          <w:color w:val="000000"/>
        </w:rPr>
        <w:t xml:space="preserve">fica </w:t>
      </w:r>
      <w:r w:rsidR="00B30831">
        <w:rPr>
          <w:rFonts w:ascii="Arial" w:hAnsi="Arial" w:cs="Arial"/>
          <w:color w:val="000000"/>
        </w:rPr>
        <w:t>onde podemos acompanhar o uso do hardware, os processos ativos, finalizar algum processo e notificar o aluno</w:t>
      </w:r>
    </w:p>
    <w:p w14:paraId="71926C21" w14:textId="716548AD" w:rsidR="00B30831" w:rsidRDefault="00B30831"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noProof/>
          <w:color w:val="000000"/>
        </w:rPr>
        <w:drawing>
          <wp:inline distT="0" distB="0" distL="0" distR="0" wp14:anchorId="386B098F" wp14:editId="4D2DCED9">
            <wp:extent cx="5760720" cy="3239135"/>
            <wp:effectExtent l="0" t="0" r="0" b="0"/>
            <wp:docPr id="11" name="Imagem 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Aplicativo&#10;&#10;Descrição gerada automaticamente"/>
                    <pic:cNvPicPr/>
                  </pic:nvPicPr>
                  <pic:blipFill>
                    <a:blip r:embed="rId33"/>
                    <a:stretch>
                      <a:fillRect/>
                    </a:stretch>
                  </pic:blipFill>
                  <pic:spPr>
                    <a:xfrm>
                      <a:off x="0" y="0"/>
                      <a:ext cx="5760720" cy="3239135"/>
                    </a:xfrm>
                    <a:prstGeom prst="rect">
                      <a:avLst/>
                    </a:prstGeom>
                  </pic:spPr>
                </pic:pic>
              </a:graphicData>
            </a:graphic>
          </wp:inline>
        </w:drawing>
      </w:r>
    </w:p>
    <w:p w14:paraId="55A1F9A0" w14:textId="41F254CE" w:rsidR="00B30831" w:rsidRDefault="00B30831" w:rsidP="00394822">
      <w:pPr>
        <w:pStyle w:val="NormalWeb"/>
        <w:tabs>
          <w:tab w:val="clear" w:pos="851"/>
        </w:tabs>
        <w:spacing w:after="240" w:line="240" w:lineRule="auto"/>
        <w:ind w:left="360"/>
        <w:textAlignment w:val="baseline"/>
        <w:rPr>
          <w:rFonts w:ascii="Arial" w:hAnsi="Arial" w:cs="Arial"/>
          <w:color w:val="000000"/>
        </w:rPr>
      </w:pPr>
    </w:p>
    <w:p w14:paraId="08AC28F9" w14:textId="39ECA60C" w:rsidR="00B30831" w:rsidRDefault="00B30831"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color w:val="000000"/>
        </w:rPr>
        <w:lastRenderedPageBreak/>
        <w:t>Dashboard máquinas – visão geral: Clicando em visão geral o usuário poderá visualizar a situação de seus andares e salas e ao clicar em alguma sala voltará para a visão padrão de máquinas, porém somente com as máquinas da sala selecionada</w:t>
      </w:r>
    </w:p>
    <w:p w14:paraId="706ADEA5" w14:textId="5852C402" w:rsidR="00B30831" w:rsidRDefault="00B30831"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noProof/>
          <w:color w:val="000000"/>
        </w:rPr>
        <w:drawing>
          <wp:inline distT="0" distB="0" distL="0" distR="0" wp14:anchorId="194B1DA3" wp14:editId="3CF684D5">
            <wp:extent cx="5760720" cy="3239135"/>
            <wp:effectExtent l="0" t="0" r="0" b="0"/>
            <wp:docPr id="12" name="Imagem 1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Aplicativo, Teams&#10;&#10;Descrição gerada automaticamente"/>
                    <pic:cNvPicPr/>
                  </pic:nvPicPr>
                  <pic:blipFill>
                    <a:blip r:embed="rId34"/>
                    <a:stretch>
                      <a:fillRect/>
                    </a:stretch>
                  </pic:blipFill>
                  <pic:spPr>
                    <a:xfrm>
                      <a:off x="0" y="0"/>
                      <a:ext cx="5760720" cy="3239135"/>
                    </a:xfrm>
                    <a:prstGeom prst="rect">
                      <a:avLst/>
                    </a:prstGeom>
                  </pic:spPr>
                </pic:pic>
              </a:graphicData>
            </a:graphic>
          </wp:inline>
        </w:drawing>
      </w:r>
    </w:p>
    <w:p w14:paraId="7A365864" w14:textId="4402BA2F" w:rsidR="00B30831" w:rsidRDefault="00B30831"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noProof/>
          <w:color w:val="000000"/>
        </w:rPr>
        <w:drawing>
          <wp:inline distT="0" distB="0" distL="0" distR="0" wp14:anchorId="1F491B52" wp14:editId="78CBF854">
            <wp:extent cx="5760720" cy="3239135"/>
            <wp:effectExtent l="0" t="0" r="0" b="0"/>
            <wp:docPr id="14" name="Imagem 14"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 Teams&#10;&#10;Descrição gerada automaticamente"/>
                    <pic:cNvPicPr/>
                  </pic:nvPicPr>
                  <pic:blipFill>
                    <a:blip r:embed="rId35"/>
                    <a:stretch>
                      <a:fillRect/>
                    </a:stretch>
                  </pic:blipFill>
                  <pic:spPr>
                    <a:xfrm>
                      <a:off x="0" y="0"/>
                      <a:ext cx="5760720" cy="3239135"/>
                    </a:xfrm>
                    <a:prstGeom prst="rect">
                      <a:avLst/>
                    </a:prstGeom>
                  </pic:spPr>
                </pic:pic>
              </a:graphicData>
            </a:graphic>
          </wp:inline>
        </w:drawing>
      </w:r>
    </w:p>
    <w:p w14:paraId="37AD66BB" w14:textId="23F1B260" w:rsidR="00B30831" w:rsidRDefault="00B30831" w:rsidP="00394822">
      <w:pPr>
        <w:pStyle w:val="NormalWeb"/>
        <w:tabs>
          <w:tab w:val="clear" w:pos="851"/>
        </w:tabs>
        <w:spacing w:after="240" w:line="240" w:lineRule="auto"/>
        <w:ind w:left="360"/>
        <w:textAlignment w:val="baseline"/>
        <w:rPr>
          <w:rFonts w:ascii="Arial" w:hAnsi="Arial" w:cs="Arial"/>
          <w:color w:val="000000"/>
        </w:rPr>
      </w:pPr>
    </w:p>
    <w:p w14:paraId="0A54D20A" w14:textId="53CCAFD3" w:rsidR="00B30831" w:rsidRDefault="00B30831"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color w:val="000000"/>
        </w:rPr>
        <w:t>Dashboard acessos: Na tela de acesso o usuário poderá visualizar quem acessou a aplicação e qual o nível de permicionamento dessa pessoa, além de poder adicionar, remover ou editar algum acesso</w:t>
      </w:r>
    </w:p>
    <w:p w14:paraId="6E821BAC" w14:textId="5F2D6DF2" w:rsidR="00B30831" w:rsidRDefault="00B30831"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noProof/>
          <w:color w:val="000000"/>
        </w:rPr>
        <w:lastRenderedPageBreak/>
        <w:drawing>
          <wp:inline distT="0" distB="0" distL="0" distR="0" wp14:anchorId="40F5509A" wp14:editId="671657A6">
            <wp:extent cx="5760720" cy="3239135"/>
            <wp:effectExtent l="0" t="0" r="0" b="0"/>
            <wp:docPr id="15" name="Imagem 1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 Email&#10;&#10;Descrição gerada automaticamente"/>
                    <pic:cNvPicPr/>
                  </pic:nvPicPr>
                  <pic:blipFill>
                    <a:blip r:embed="rId36"/>
                    <a:stretch>
                      <a:fillRect/>
                    </a:stretch>
                  </pic:blipFill>
                  <pic:spPr>
                    <a:xfrm>
                      <a:off x="0" y="0"/>
                      <a:ext cx="5760720" cy="3239135"/>
                    </a:xfrm>
                    <a:prstGeom prst="rect">
                      <a:avLst/>
                    </a:prstGeom>
                  </pic:spPr>
                </pic:pic>
              </a:graphicData>
            </a:graphic>
          </wp:inline>
        </w:drawing>
      </w:r>
    </w:p>
    <w:p w14:paraId="6CDFB34E" w14:textId="52AF2C0B" w:rsidR="00B30831" w:rsidRDefault="00B30831" w:rsidP="00394822">
      <w:pPr>
        <w:pStyle w:val="NormalWeb"/>
        <w:tabs>
          <w:tab w:val="clear" w:pos="851"/>
        </w:tabs>
        <w:spacing w:after="240" w:line="240" w:lineRule="auto"/>
        <w:ind w:left="360"/>
        <w:textAlignment w:val="baseline"/>
        <w:rPr>
          <w:rFonts w:ascii="Arial" w:hAnsi="Arial" w:cs="Arial"/>
          <w:color w:val="000000"/>
        </w:rPr>
      </w:pPr>
    </w:p>
    <w:p w14:paraId="2539764B" w14:textId="1E5EA7C7" w:rsidR="00B30831" w:rsidRDefault="00B30831" w:rsidP="00394822">
      <w:pPr>
        <w:pStyle w:val="NormalWeb"/>
        <w:tabs>
          <w:tab w:val="clear" w:pos="851"/>
        </w:tabs>
        <w:spacing w:after="240" w:line="240" w:lineRule="auto"/>
        <w:ind w:left="360"/>
        <w:textAlignment w:val="baseline"/>
        <w:rPr>
          <w:rFonts w:ascii="Arial" w:hAnsi="Arial" w:cs="Arial"/>
          <w:color w:val="000000"/>
        </w:rPr>
      </w:pPr>
    </w:p>
    <w:p w14:paraId="3057411B" w14:textId="257CC8F3" w:rsidR="00B30831" w:rsidRDefault="00B30831"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color w:val="000000"/>
        </w:rPr>
        <w:t>Dashboard chamados: Em chamados podemos ver todos os chamados que foram feitos, suas informações e seu status</w:t>
      </w:r>
    </w:p>
    <w:p w14:paraId="3F35E48D" w14:textId="53B6C375" w:rsidR="00B30831" w:rsidRDefault="00B30831"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noProof/>
          <w:color w:val="000000"/>
        </w:rPr>
        <w:drawing>
          <wp:inline distT="0" distB="0" distL="0" distR="0" wp14:anchorId="6A50A3B4" wp14:editId="49F4E9B6">
            <wp:extent cx="5760720" cy="3239135"/>
            <wp:effectExtent l="0" t="0" r="0" b="0"/>
            <wp:docPr id="16" name="Imagem 16"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 Aplicativo, Teams&#10;&#10;Descrição gerada automaticamente"/>
                    <pic:cNvPicPr/>
                  </pic:nvPicPr>
                  <pic:blipFill>
                    <a:blip r:embed="rId37"/>
                    <a:stretch>
                      <a:fillRect/>
                    </a:stretch>
                  </pic:blipFill>
                  <pic:spPr>
                    <a:xfrm>
                      <a:off x="0" y="0"/>
                      <a:ext cx="5760720" cy="3239135"/>
                    </a:xfrm>
                    <a:prstGeom prst="rect">
                      <a:avLst/>
                    </a:prstGeom>
                  </pic:spPr>
                </pic:pic>
              </a:graphicData>
            </a:graphic>
          </wp:inline>
        </w:drawing>
      </w:r>
    </w:p>
    <w:p w14:paraId="25753F44" w14:textId="0E58DA57" w:rsidR="00B30831" w:rsidRDefault="00B30831" w:rsidP="00394822">
      <w:pPr>
        <w:pStyle w:val="NormalWeb"/>
        <w:tabs>
          <w:tab w:val="clear" w:pos="851"/>
        </w:tabs>
        <w:spacing w:after="240" w:line="240" w:lineRule="auto"/>
        <w:ind w:left="360"/>
        <w:textAlignment w:val="baseline"/>
        <w:rPr>
          <w:rFonts w:ascii="Arial" w:hAnsi="Arial" w:cs="Arial"/>
          <w:color w:val="000000"/>
        </w:rPr>
      </w:pPr>
    </w:p>
    <w:p w14:paraId="01BCFDB2" w14:textId="0067025D" w:rsidR="00B30831" w:rsidRDefault="00B30831"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color w:val="000000"/>
        </w:rPr>
        <w:t xml:space="preserve">Dashboard configurações: Feita para o usuário editar suas informações e caso o nível de acesso for alto poderá editar as informações da empresa também </w:t>
      </w:r>
    </w:p>
    <w:p w14:paraId="0AD255C6" w14:textId="5EA8FD05" w:rsidR="00B30831" w:rsidRDefault="00B30831"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noProof/>
          <w:color w:val="000000"/>
        </w:rPr>
        <w:lastRenderedPageBreak/>
        <w:drawing>
          <wp:inline distT="0" distB="0" distL="0" distR="0" wp14:anchorId="1FB69CCB" wp14:editId="10695232">
            <wp:extent cx="5760720" cy="3239135"/>
            <wp:effectExtent l="0" t="0" r="0" b="0"/>
            <wp:docPr id="17" name="Imagem 17"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Interface gráfica do usuário, Aplicativo, Teams&#10;&#10;Descrição gerada automaticamente"/>
                    <pic:cNvPicPr/>
                  </pic:nvPicPr>
                  <pic:blipFill>
                    <a:blip r:embed="rId38"/>
                    <a:stretch>
                      <a:fillRect/>
                    </a:stretch>
                  </pic:blipFill>
                  <pic:spPr>
                    <a:xfrm>
                      <a:off x="0" y="0"/>
                      <a:ext cx="5760720" cy="3239135"/>
                    </a:xfrm>
                    <a:prstGeom prst="rect">
                      <a:avLst/>
                    </a:prstGeom>
                  </pic:spPr>
                </pic:pic>
              </a:graphicData>
            </a:graphic>
          </wp:inline>
        </w:drawing>
      </w:r>
    </w:p>
    <w:p w14:paraId="13FFA1F8" w14:textId="77777777" w:rsidR="0041583D" w:rsidRDefault="0041583D" w:rsidP="00394822">
      <w:pPr>
        <w:pStyle w:val="NormalWeb"/>
        <w:tabs>
          <w:tab w:val="clear" w:pos="851"/>
        </w:tabs>
        <w:spacing w:after="240" w:line="240" w:lineRule="auto"/>
        <w:ind w:left="360"/>
        <w:textAlignment w:val="baseline"/>
        <w:rPr>
          <w:rFonts w:ascii="Arial" w:hAnsi="Arial" w:cs="Arial"/>
          <w:color w:val="000000"/>
        </w:rPr>
      </w:pPr>
    </w:p>
    <w:p w14:paraId="38B3E87E" w14:textId="4DB6372D" w:rsidR="0041583D" w:rsidRDefault="0041583D" w:rsidP="00394822">
      <w:pPr>
        <w:pStyle w:val="NormalWeb"/>
        <w:tabs>
          <w:tab w:val="clear" w:pos="851"/>
        </w:tabs>
        <w:spacing w:after="240" w:line="240" w:lineRule="auto"/>
        <w:ind w:left="360"/>
        <w:textAlignment w:val="baseline"/>
        <w:rPr>
          <w:rFonts w:ascii="Arial" w:hAnsi="Arial" w:cs="Arial"/>
          <w:color w:val="000000"/>
        </w:rPr>
      </w:pPr>
    </w:p>
    <w:p w14:paraId="626FA64B" w14:textId="0EBBEE93" w:rsidR="0041583D" w:rsidRDefault="0041583D"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color w:val="000000"/>
        </w:rPr>
        <w:t>Java executável – Login: Para a aplicação começar a capturar os dados dos computadores é necessário executar a mesma e efetuar o login com os mesmos dados cadastrados na web</w:t>
      </w:r>
    </w:p>
    <w:p w14:paraId="03FF36C2" w14:textId="739A1B9B" w:rsidR="0041583D" w:rsidRDefault="0041583D"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noProof/>
          <w:color w:val="000000"/>
        </w:rPr>
        <w:drawing>
          <wp:inline distT="0" distB="0" distL="0" distR="0" wp14:anchorId="24A0191D" wp14:editId="4D3489DF">
            <wp:extent cx="5760720" cy="3242945"/>
            <wp:effectExtent l="0" t="0" r="0" b="0"/>
            <wp:docPr id="18" name="Imagem 1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 Aplicativo&#10;&#10;Descrição gerada automaticamente"/>
                    <pic:cNvPicPr/>
                  </pic:nvPicPr>
                  <pic:blipFill>
                    <a:blip r:embed="rId39"/>
                    <a:stretch>
                      <a:fillRect/>
                    </a:stretch>
                  </pic:blipFill>
                  <pic:spPr>
                    <a:xfrm>
                      <a:off x="0" y="0"/>
                      <a:ext cx="5760720" cy="3242945"/>
                    </a:xfrm>
                    <a:prstGeom prst="rect">
                      <a:avLst/>
                    </a:prstGeom>
                  </pic:spPr>
                </pic:pic>
              </a:graphicData>
            </a:graphic>
          </wp:inline>
        </w:drawing>
      </w:r>
    </w:p>
    <w:p w14:paraId="7A220337" w14:textId="05E24334" w:rsidR="0041583D" w:rsidRDefault="0041583D" w:rsidP="00394822">
      <w:pPr>
        <w:pStyle w:val="NormalWeb"/>
        <w:tabs>
          <w:tab w:val="clear" w:pos="851"/>
        </w:tabs>
        <w:spacing w:after="240" w:line="240" w:lineRule="auto"/>
        <w:ind w:left="360"/>
        <w:textAlignment w:val="baseline"/>
        <w:rPr>
          <w:rFonts w:ascii="Arial" w:hAnsi="Arial" w:cs="Arial"/>
          <w:color w:val="000000"/>
        </w:rPr>
      </w:pPr>
    </w:p>
    <w:p w14:paraId="5438DCDC" w14:textId="5115C700" w:rsidR="0041583D" w:rsidRDefault="0041583D"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color w:val="000000"/>
        </w:rPr>
        <w:lastRenderedPageBreak/>
        <w:t>Java executável – Associar máquinas: Após o login é necessário associar a máquina com o hostname também disponível na nossa aplicação web</w:t>
      </w:r>
    </w:p>
    <w:p w14:paraId="4B802271" w14:textId="7DA2588A" w:rsidR="0041583D" w:rsidRDefault="0041583D"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noProof/>
          <w:color w:val="000000"/>
        </w:rPr>
        <w:drawing>
          <wp:inline distT="0" distB="0" distL="0" distR="0" wp14:anchorId="7420E54F" wp14:editId="3E632C2C">
            <wp:extent cx="5760720" cy="3242945"/>
            <wp:effectExtent l="0" t="0" r="0" b="0"/>
            <wp:docPr id="19" name="Imagem 1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Aplicativo&#10;&#10;Descrição gerada automaticamente"/>
                    <pic:cNvPicPr/>
                  </pic:nvPicPr>
                  <pic:blipFill>
                    <a:blip r:embed="rId40"/>
                    <a:stretch>
                      <a:fillRect/>
                    </a:stretch>
                  </pic:blipFill>
                  <pic:spPr>
                    <a:xfrm>
                      <a:off x="0" y="0"/>
                      <a:ext cx="5760720" cy="3242945"/>
                    </a:xfrm>
                    <a:prstGeom prst="rect">
                      <a:avLst/>
                    </a:prstGeom>
                  </pic:spPr>
                </pic:pic>
              </a:graphicData>
            </a:graphic>
          </wp:inline>
        </w:drawing>
      </w:r>
    </w:p>
    <w:p w14:paraId="582BAE0D" w14:textId="7A1DC3F1" w:rsidR="0041583D" w:rsidRDefault="0041583D" w:rsidP="00394822">
      <w:pPr>
        <w:pStyle w:val="NormalWeb"/>
        <w:tabs>
          <w:tab w:val="clear" w:pos="851"/>
        </w:tabs>
        <w:spacing w:after="240" w:line="240" w:lineRule="auto"/>
        <w:ind w:left="360"/>
        <w:textAlignment w:val="baseline"/>
        <w:rPr>
          <w:rFonts w:ascii="Arial" w:hAnsi="Arial" w:cs="Arial"/>
          <w:color w:val="000000"/>
        </w:rPr>
      </w:pPr>
    </w:p>
    <w:p w14:paraId="62F2FC65" w14:textId="19C7456C" w:rsidR="0041583D" w:rsidRDefault="0041583D"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color w:val="000000"/>
        </w:rPr>
        <w:t>Java executável – Visão do aluno: Esta é a tela que ficara aberta no computador do aluno para ele saber que estamos capturando os dados do computador e caso tenha algum problema pode clicar no botão “Precisa de ajuda”?</w:t>
      </w:r>
    </w:p>
    <w:p w14:paraId="0CBF0FE3" w14:textId="12DB102B" w:rsidR="0041583D" w:rsidRDefault="0041583D"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noProof/>
          <w:color w:val="000000"/>
        </w:rPr>
        <w:drawing>
          <wp:inline distT="0" distB="0" distL="0" distR="0" wp14:anchorId="0365FA66" wp14:editId="7C84EF3E">
            <wp:extent cx="5760720" cy="3242945"/>
            <wp:effectExtent l="0" t="0" r="0" b="0"/>
            <wp:docPr id="20" name="Imagem 2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Aplicativo&#10;&#10;Descrição gerada automaticamente"/>
                    <pic:cNvPicPr/>
                  </pic:nvPicPr>
                  <pic:blipFill>
                    <a:blip r:embed="rId41"/>
                    <a:stretch>
                      <a:fillRect/>
                    </a:stretch>
                  </pic:blipFill>
                  <pic:spPr>
                    <a:xfrm>
                      <a:off x="0" y="0"/>
                      <a:ext cx="5760720" cy="3242945"/>
                    </a:xfrm>
                    <a:prstGeom prst="rect">
                      <a:avLst/>
                    </a:prstGeom>
                  </pic:spPr>
                </pic:pic>
              </a:graphicData>
            </a:graphic>
          </wp:inline>
        </w:drawing>
      </w:r>
    </w:p>
    <w:p w14:paraId="63F846A7" w14:textId="73D4CCA6" w:rsidR="0041583D" w:rsidRDefault="0041583D" w:rsidP="00394822">
      <w:pPr>
        <w:pStyle w:val="NormalWeb"/>
        <w:tabs>
          <w:tab w:val="clear" w:pos="851"/>
        </w:tabs>
        <w:spacing w:after="240" w:line="240" w:lineRule="auto"/>
        <w:ind w:left="360"/>
        <w:textAlignment w:val="baseline"/>
        <w:rPr>
          <w:rFonts w:ascii="Arial" w:hAnsi="Arial" w:cs="Arial"/>
          <w:color w:val="000000"/>
        </w:rPr>
      </w:pPr>
    </w:p>
    <w:p w14:paraId="45BC025A" w14:textId="6C0E323A" w:rsidR="0041583D" w:rsidRDefault="0041583D"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color w:val="000000"/>
        </w:rPr>
        <w:lastRenderedPageBreak/>
        <w:t xml:space="preserve">Java executável </w:t>
      </w:r>
      <w:r w:rsidR="00184229">
        <w:rPr>
          <w:rFonts w:ascii="Arial" w:hAnsi="Arial" w:cs="Arial"/>
          <w:color w:val="000000"/>
        </w:rPr>
        <w:t>–</w:t>
      </w:r>
      <w:r>
        <w:rPr>
          <w:rFonts w:ascii="Arial" w:hAnsi="Arial" w:cs="Arial"/>
          <w:color w:val="000000"/>
        </w:rPr>
        <w:t xml:space="preserve"> </w:t>
      </w:r>
      <w:r w:rsidR="00184229">
        <w:rPr>
          <w:rFonts w:ascii="Arial" w:hAnsi="Arial" w:cs="Arial"/>
          <w:color w:val="000000"/>
        </w:rPr>
        <w:t>Abertura de chamados: Após clicar no botão precisa de ajuda o aluno será direcionado para essa tela, aqui ele deverá preencher alguns dados necessários juntamente com uma breve descrição do problema</w:t>
      </w:r>
    </w:p>
    <w:p w14:paraId="77A9D127" w14:textId="012C8DAD" w:rsidR="00184229" w:rsidRPr="00394822" w:rsidRDefault="00184229" w:rsidP="00394822">
      <w:pPr>
        <w:pStyle w:val="NormalWeb"/>
        <w:tabs>
          <w:tab w:val="clear" w:pos="851"/>
        </w:tabs>
        <w:spacing w:after="240" w:line="240" w:lineRule="auto"/>
        <w:ind w:left="360"/>
        <w:textAlignment w:val="baseline"/>
        <w:rPr>
          <w:rFonts w:ascii="Arial" w:hAnsi="Arial" w:cs="Arial"/>
          <w:color w:val="000000"/>
        </w:rPr>
      </w:pPr>
      <w:r>
        <w:rPr>
          <w:rFonts w:ascii="Arial" w:hAnsi="Arial" w:cs="Arial"/>
          <w:noProof/>
          <w:color w:val="000000"/>
        </w:rPr>
        <w:drawing>
          <wp:inline distT="0" distB="0" distL="0" distR="0" wp14:anchorId="2543C877" wp14:editId="315910C0">
            <wp:extent cx="5760720" cy="3263265"/>
            <wp:effectExtent l="0" t="0" r="0" b="0"/>
            <wp:docPr id="21" name="Imagem 2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Aplicativo&#10;&#10;Descrição gerada automaticamente"/>
                    <pic:cNvPicPr/>
                  </pic:nvPicPr>
                  <pic:blipFill>
                    <a:blip r:embed="rId42"/>
                    <a:stretch>
                      <a:fillRect/>
                    </a:stretch>
                  </pic:blipFill>
                  <pic:spPr>
                    <a:xfrm>
                      <a:off x="0" y="0"/>
                      <a:ext cx="5760720" cy="3263265"/>
                    </a:xfrm>
                    <a:prstGeom prst="rect">
                      <a:avLst/>
                    </a:prstGeom>
                  </pic:spPr>
                </pic:pic>
              </a:graphicData>
            </a:graphic>
          </wp:inline>
        </w:drawing>
      </w:r>
    </w:p>
    <w:p w14:paraId="043CACFF" w14:textId="0B2B01E2" w:rsidR="00E04392" w:rsidRPr="00192CAB" w:rsidRDefault="00667180" w:rsidP="00E04392">
      <w:pPr>
        <w:pStyle w:val="Ttulo2"/>
        <w:rPr>
          <w:b/>
        </w:rPr>
      </w:pPr>
      <w:bookmarkStart w:id="22" w:name="_Toc104391417"/>
      <w:r>
        <w:rPr>
          <w:b/>
        </w:rPr>
        <w:t>MÉTRICAS</w:t>
      </w:r>
      <w:bookmarkEnd w:id="22"/>
    </w:p>
    <w:p w14:paraId="26C57673" w14:textId="4CBC3619" w:rsidR="00E04392" w:rsidRDefault="00E04392" w:rsidP="00E04392">
      <w:r w:rsidRPr="004B1208">
        <w:tab/>
      </w:r>
      <w:r w:rsidR="00667180">
        <w:t>Apresentar as métricas definidas para o disparo dos alarmes. Explicar o conceito adotado</w:t>
      </w:r>
      <w:r w:rsidR="00A827CA">
        <w:t xml:space="preserve">, limites, </w:t>
      </w:r>
      <w:r w:rsidR="00044498">
        <w:t>cores etc.</w:t>
      </w:r>
    </w:p>
    <w:p w14:paraId="0E796DEB" w14:textId="77777777" w:rsidR="00394822" w:rsidRDefault="00394822" w:rsidP="00394822"/>
    <w:p w14:paraId="637A7648" w14:textId="77777777" w:rsidR="00394822" w:rsidRDefault="00394822" w:rsidP="00394822">
      <w:r>
        <w:t>*HD/SSD - 90% atenção</w:t>
      </w:r>
    </w:p>
    <w:p w14:paraId="7F03F949" w14:textId="1C09EA99" w:rsidR="00394822" w:rsidRDefault="00394822" w:rsidP="00394822">
      <w:r>
        <w:t>*HD/SSD - 95% crítico</w:t>
      </w:r>
    </w:p>
    <w:p w14:paraId="6C18A4E9" w14:textId="77777777" w:rsidR="00394822" w:rsidRDefault="00394822" w:rsidP="00394822">
      <w:r>
        <w:t xml:space="preserve">         </w:t>
      </w:r>
    </w:p>
    <w:p w14:paraId="53FB67FB" w14:textId="77777777" w:rsidR="00394822" w:rsidRDefault="00394822" w:rsidP="00394822"/>
    <w:p w14:paraId="6ED0EE4F" w14:textId="77777777" w:rsidR="00394822" w:rsidRDefault="00394822" w:rsidP="00394822">
      <w:r>
        <w:t>*RAM - A ram depende do tempo em que se mantém com uma certa porcentagem de uso.</w:t>
      </w:r>
    </w:p>
    <w:p w14:paraId="60533CA4" w14:textId="63539964" w:rsidR="00394822" w:rsidRDefault="00394822" w:rsidP="00394822"/>
    <w:p w14:paraId="193082C6" w14:textId="68837B36" w:rsidR="00394822" w:rsidRDefault="00394822" w:rsidP="00394822">
      <w:r>
        <w:t>Estimativa - 80% atenção</w:t>
      </w:r>
    </w:p>
    <w:p w14:paraId="744A47CD" w14:textId="4945B896" w:rsidR="00394822" w:rsidRDefault="00394822" w:rsidP="00394822">
      <w:r>
        <w:t xml:space="preserve">Estimativa - 90% crítico </w:t>
      </w:r>
    </w:p>
    <w:p w14:paraId="60B176B6" w14:textId="77777777" w:rsidR="00394822" w:rsidRDefault="00394822" w:rsidP="00394822">
      <w:r>
        <w:t xml:space="preserve">             </w:t>
      </w:r>
    </w:p>
    <w:p w14:paraId="00CD1F3C" w14:textId="77777777" w:rsidR="00394822" w:rsidRDefault="00394822" w:rsidP="00394822"/>
    <w:p w14:paraId="5E459B0C" w14:textId="59AB828F" w:rsidR="00394822" w:rsidRDefault="00394822" w:rsidP="00394822">
      <w:r>
        <w:lastRenderedPageBreak/>
        <w:t>*CPU - Toda cpu é feita para operar normalmente mesmo com 100% de uso, depende de quanto tempo a cpu esteve (ou está) com este uso.</w:t>
      </w:r>
    </w:p>
    <w:p w14:paraId="2F5A00F7" w14:textId="77777777" w:rsidR="00394822" w:rsidRDefault="00394822" w:rsidP="00394822"/>
    <w:p w14:paraId="2AE3C2E6" w14:textId="77777777" w:rsidR="00394822" w:rsidRDefault="00394822" w:rsidP="00394822">
      <w:r>
        <w:t>10 relatórios seguidos acima de 80%</w:t>
      </w:r>
    </w:p>
    <w:p w14:paraId="005DDC05" w14:textId="77777777" w:rsidR="00E04392" w:rsidRPr="00336677" w:rsidRDefault="00E04392" w:rsidP="00A66A93">
      <w:pPr>
        <w:spacing w:line="240" w:lineRule="auto"/>
        <w:jc w:val="left"/>
        <w:rPr>
          <w:rFonts w:cs="Arial"/>
          <w:b/>
          <w:bCs/>
          <w:color w:val="000000"/>
        </w:rPr>
      </w:pPr>
    </w:p>
    <w:p w14:paraId="3B10A1A7" w14:textId="77777777" w:rsidR="00A66A93" w:rsidRDefault="00A66A93" w:rsidP="00B30672">
      <w:pPr>
        <w:sectPr w:rsidR="00A66A93">
          <w:headerReference w:type="even" r:id="rId43"/>
          <w:headerReference w:type="default" r:id="rId44"/>
          <w:footerReference w:type="even" r:id="rId45"/>
          <w:footerReference w:type="default" r:id="rId46"/>
          <w:headerReference w:type="first" r:id="rId47"/>
          <w:footerReference w:type="first" r:id="rId48"/>
          <w:pgSz w:w="11907" w:h="16840" w:code="9"/>
          <w:pgMar w:top="1701" w:right="1134" w:bottom="1531" w:left="1701" w:header="720" w:footer="720" w:gutter="0"/>
          <w:cols w:space="708"/>
          <w:titlePg/>
          <w:docGrid w:linePitch="360"/>
        </w:sectPr>
      </w:pPr>
    </w:p>
    <w:bookmarkEnd w:id="19"/>
    <w:p w14:paraId="08165F76" w14:textId="77777777" w:rsidR="00370E34" w:rsidRDefault="005900C5" w:rsidP="00A4698C">
      <w:pPr>
        <w:pStyle w:val="FolhadeRostodosCaptulos"/>
      </w:pPr>
      <w:r>
        <w:lastRenderedPageBreak/>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77777777" w:rsidR="00370E34" w:rsidRDefault="00AF08C0" w:rsidP="00AB1F1F">
      <w:pPr>
        <w:pStyle w:val="Ttulo1"/>
      </w:pPr>
      <w:bookmarkStart w:id="23" w:name="_Toc104391418"/>
      <w:r>
        <w:lastRenderedPageBreak/>
        <w:t>implantação do projeto</w:t>
      </w:r>
      <w:bookmarkEnd w:id="23"/>
    </w:p>
    <w:p w14:paraId="359CDB91" w14:textId="77777777" w:rsidR="008F3EFD" w:rsidRDefault="008F3EFD" w:rsidP="008F3EFD"/>
    <w:p w14:paraId="600CD854" w14:textId="46E7B183" w:rsidR="008F3EFD" w:rsidRPr="00394822" w:rsidRDefault="008F3EFD" w:rsidP="008F3EFD">
      <w:pPr>
        <w:pStyle w:val="Ttulo2"/>
        <w:rPr>
          <w:b/>
        </w:rPr>
      </w:pPr>
      <w:bookmarkStart w:id="24" w:name="_Toc104391419"/>
      <w:r w:rsidRPr="00192CAB">
        <w:rPr>
          <w:b/>
        </w:rPr>
        <w:t>Manual de Instalação da solução</w:t>
      </w:r>
      <w:bookmarkEnd w:id="24"/>
      <w:r w:rsidRPr="00192CAB">
        <w:rPr>
          <w:b/>
        </w:rPr>
        <w:t xml:space="preserve"> </w:t>
      </w:r>
    </w:p>
    <w:p w14:paraId="1DF9232F" w14:textId="7F6BFF11" w:rsidR="008F3EFD" w:rsidRDefault="00394822" w:rsidP="008F3EFD">
      <w:pPr>
        <w:rPr>
          <w:rFonts w:cs="Arial"/>
          <w:color w:val="000000"/>
        </w:rPr>
      </w:pPr>
      <w:r>
        <w:rPr>
          <w:rFonts w:cs="Arial"/>
          <w:color w:val="000000"/>
        </w:rPr>
        <w:t>Temos o script de instalação que verifica se o usuário tem instalado todos os softwares necessários para nossa aplicação funcionar, caso ele não possua algum software instalaremos automaticamente.</w:t>
      </w:r>
    </w:p>
    <w:p w14:paraId="480FFD1E" w14:textId="77777777" w:rsidR="00394822" w:rsidRDefault="00394822" w:rsidP="00394822">
      <w:pPr>
        <w:pStyle w:val="Ttulo2"/>
        <w:rPr>
          <w:b/>
        </w:rPr>
      </w:pPr>
      <w:r>
        <w:rPr>
          <w:b/>
        </w:rPr>
        <w:t>Premissas e restrições</w:t>
      </w:r>
    </w:p>
    <w:p w14:paraId="286E4C87" w14:textId="77777777" w:rsidR="00394822" w:rsidRPr="00B034EA" w:rsidRDefault="00394822" w:rsidP="00394822">
      <w:pPr>
        <w:pStyle w:val="NormalWeb"/>
        <w:numPr>
          <w:ilvl w:val="0"/>
          <w:numId w:val="48"/>
        </w:numPr>
        <w:tabs>
          <w:tab w:val="clear" w:pos="851"/>
        </w:tabs>
        <w:spacing w:before="240" w:line="240" w:lineRule="auto"/>
        <w:textAlignment w:val="baseline"/>
        <w:rPr>
          <w:rFonts w:ascii="Arial" w:hAnsi="Arial" w:cs="Arial"/>
          <w:color w:val="000000"/>
        </w:rPr>
      </w:pPr>
      <w:r w:rsidRPr="00B034EA">
        <w:rPr>
          <w:rFonts w:ascii="Arial" w:hAnsi="Arial" w:cs="Arial"/>
          <w:color w:val="000000"/>
        </w:rPr>
        <w:t>O cliente deverá possuir um hardware capaz de suportar a aplicação;</w:t>
      </w:r>
    </w:p>
    <w:p w14:paraId="2A7AAEB6" w14:textId="77777777" w:rsidR="00394822" w:rsidRPr="00B034EA" w:rsidRDefault="00394822" w:rsidP="00394822">
      <w:pPr>
        <w:pStyle w:val="NormalWeb"/>
        <w:numPr>
          <w:ilvl w:val="0"/>
          <w:numId w:val="48"/>
        </w:numPr>
        <w:tabs>
          <w:tab w:val="clear" w:pos="851"/>
        </w:tabs>
        <w:spacing w:line="240" w:lineRule="auto"/>
        <w:textAlignment w:val="baseline"/>
        <w:rPr>
          <w:rFonts w:ascii="Arial" w:hAnsi="Arial" w:cs="Arial"/>
          <w:color w:val="000000"/>
        </w:rPr>
      </w:pPr>
      <w:r w:rsidRPr="00B034EA">
        <w:rPr>
          <w:rFonts w:ascii="Arial" w:hAnsi="Arial" w:cs="Arial"/>
          <w:color w:val="000000"/>
        </w:rPr>
        <w:t>O cliente deve possuir conexão constante com a internet;</w:t>
      </w:r>
    </w:p>
    <w:p w14:paraId="3F8D4386" w14:textId="77777777" w:rsidR="00394822" w:rsidRPr="00B034EA" w:rsidRDefault="00394822" w:rsidP="00394822">
      <w:pPr>
        <w:pStyle w:val="NormalWeb"/>
        <w:numPr>
          <w:ilvl w:val="0"/>
          <w:numId w:val="48"/>
        </w:numPr>
        <w:tabs>
          <w:tab w:val="clear" w:pos="851"/>
        </w:tabs>
        <w:spacing w:line="240" w:lineRule="auto"/>
        <w:textAlignment w:val="baseline"/>
        <w:rPr>
          <w:rFonts w:ascii="Arial" w:hAnsi="Arial" w:cs="Arial"/>
          <w:color w:val="000000"/>
        </w:rPr>
      </w:pPr>
      <w:r w:rsidRPr="00B034EA">
        <w:rPr>
          <w:rFonts w:ascii="Arial" w:hAnsi="Arial" w:cs="Arial"/>
          <w:color w:val="000000"/>
        </w:rPr>
        <w:t>Todas as máquinas a serem monitoradas devem estar cadastradas no sistema e possuir a aplicação Java instalada;  </w:t>
      </w:r>
    </w:p>
    <w:p w14:paraId="2964497E" w14:textId="77777777" w:rsidR="00394822" w:rsidRPr="00B034EA" w:rsidRDefault="00394822" w:rsidP="00394822">
      <w:pPr>
        <w:pStyle w:val="NormalWeb"/>
        <w:numPr>
          <w:ilvl w:val="0"/>
          <w:numId w:val="48"/>
        </w:numPr>
        <w:tabs>
          <w:tab w:val="clear" w:pos="851"/>
        </w:tabs>
        <w:spacing w:line="240" w:lineRule="auto"/>
        <w:textAlignment w:val="baseline"/>
        <w:rPr>
          <w:rFonts w:ascii="Arial" w:hAnsi="Arial" w:cs="Arial"/>
          <w:color w:val="000000"/>
        </w:rPr>
      </w:pPr>
      <w:r w:rsidRPr="00B034EA">
        <w:rPr>
          <w:rFonts w:ascii="Arial" w:hAnsi="Arial" w:cs="Arial"/>
          <w:color w:val="000000"/>
        </w:rPr>
        <w:t>Todas as máquinas a serem monitoradas devem possuir Java na versão 8 ou superior;</w:t>
      </w:r>
    </w:p>
    <w:p w14:paraId="6D253931" w14:textId="4199C51C" w:rsidR="00394822" w:rsidRPr="00594BF2" w:rsidRDefault="00394822" w:rsidP="00394822">
      <w:pPr>
        <w:pStyle w:val="PargrafodaLista"/>
        <w:numPr>
          <w:ilvl w:val="0"/>
          <w:numId w:val="48"/>
        </w:numPr>
      </w:pPr>
      <w:r w:rsidRPr="00394822">
        <w:rPr>
          <w:rFonts w:cs="Arial"/>
          <w:color w:val="000000"/>
        </w:rPr>
        <w:t>O sistema será hospedado nos serviços de nuvem Microsoft Azure</w:t>
      </w:r>
    </w:p>
    <w:p w14:paraId="432B996A" w14:textId="7AA953F7" w:rsidR="00594BF2" w:rsidRDefault="00594BF2" w:rsidP="00594BF2">
      <w:pPr>
        <w:pStyle w:val="PargrafodaLista"/>
        <w:rPr>
          <w:rFonts w:cs="Arial"/>
          <w:color w:val="000000"/>
        </w:rPr>
      </w:pPr>
    </w:p>
    <w:p w14:paraId="6A2E6329" w14:textId="2547E1E1" w:rsidR="00594BF2" w:rsidRPr="00394822" w:rsidRDefault="00594BF2" w:rsidP="00594BF2">
      <w:pPr>
        <w:pStyle w:val="Ttulo2"/>
        <w:rPr>
          <w:b/>
        </w:rPr>
      </w:pPr>
      <w:r>
        <w:rPr>
          <w:b/>
        </w:rPr>
        <w:t>orçamento</w:t>
      </w:r>
    </w:p>
    <w:p w14:paraId="4D07307A" w14:textId="0562E66A" w:rsidR="00594BF2" w:rsidRPr="00594BF2" w:rsidRDefault="00594BF2" w:rsidP="00594BF2">
      <w:pPr>
        <w:pStyle w:val="NormalWeb"/>
        <w:spacing w:before="240" w:after="240"/>
        <w:ind w:firstLine="708"/>
        <w:rPr>
          <w:rFonts w:ascii="Arial" w:hAnsi="Arial" w:cs="Arial"/>
          <w:color w:val="000000" w:themeColor="text1"/>
        </w:rPr>
      </w:pPr>
      <w:r w:rsidRPr="1D994BCA">
        <w:rPr>
          <w:rFonts w:ascii="Arial" w:hAnsi="Arial" w:cs="Arial"/>
          <w:color w:val="000000" w:themeColor="text1"/>
        </w:rPr>
        <w:t>O software é disponibilizado com um contrato anual pelo valor de R$35.275,00, suportando até 100 máquinas, sendo necessário um acréscimo de R$159,99 por máquina adicional.</w:t>
      </w:r>
    </w:p>
    <w:p w14:paraId="07218C6D" w14:textId="16273F69" w:rsidR="00594BF2" w:rsidRPr="00394822" w:rsidRDefault="00594BF2" w:rsidP="00594BF2">
      <w:pPr>
        <w:pStyle w:val="Ttulo2"/>
        <w:rPr>
          <w:b/>
        </w:rPr>
      </w:pPr>
      <w:r>
        <w:rPr>
          <w:b/>
        </w:rPr>
        <w:t>sustentação</w:t>
      </w:r>
    </w:p>
    <w:p w14:paraId="75CED36F" w14:textId="77777777" w:rsidR="00594BF2" w:rsidRPr="00F7768A" w:rsidRDefault="00594BF2" w:rsidP="00594BF2">
      <w:pPr>
        <w:pStyle w:val="NormalWeb"/>
        <w:numPr>
          <w:ilvl w:val="0"/>
          <w:numId w:val="50"/>
        </w:numPr>
        <w:tabs>
          <w:tab w:val="clear" w:pos="851"/>
        </w:tabs>
        <w:spacing w:before="240" w:after="240" w:line="240" w:lineRule="auto"/>
        <w:rPr>
          <w:rFonts w:ascii="Arial" w:hAnsi="Arial" w:cs="Arial"/>
          <w:color w:val="000000" w:themeColor="text1"/>
        </w:rPr>
      </w:pPr>
      <w:r w:rsidRPr="1D994BCA">
        <w:rPr>
          <w:rFonts w:ascii="Arial" w:hAnsi="Arial" w:cs="Arial"/>
          <w:color w:val="000000" w:themeColor="text1"/>
        </w:rPr>
        <w:t>Atualizações de software gratuitas lançadas de forma periódica.</w:t>
      </w:r>
    </w:p>
    <w:p w14:paraId="1A9250B9" w14:textId="77777777" w:rsidR="00594BF2" w:rsidRDefault="00594BF2" w:rsidP="00594BF2">
      <w:pPr>
        <w:pStyle w:val="NormalWeb"/>
        <w:numPr>
          <w:ilvl w:val="0"/>
          <w:numId w:val="50"/>
        </w:numPr>
        <w:tabs>
          <w:tab w:val="clear" w:pos="851"/>
        </w:tabs>
        <w:spacing w:before="240" w:after="240" w:line="240" w:lineRule="auto"/>
        <w:rPr>
          <w:rFonts w:ascii="Arial" w:hAnsi="Arial" w:cs="Arial"/>
          <w:color w:val="000000" w:themeColor="text1"/>
        </w:rPr>
      </w:pPr>
      <w:r w:rsidRPr="1D994BCA">
        <w:rPr>
          <w:rFonts w:ascii="Arial" w:hAnsi="Arial" w:cs="Arial"/>
          <w:color w:val="000000" w:themeColor="text1"/>
        </w:rPr>
        <w:t>Capacitação para que o suporte da faculdade seja capaz de utilizar nossa aplicação da maneira correta.</w:t>
      </w:r>
    </w:p>
    <w:p w14:paraId="7A2F855F" w14:textId="77777777" w:rsidR="00594BF2" w:rsidRPr="00F7768A" w:rsidRDefault="00594BF2" w:rsidP="00594BF2">
      <w:pPr>
        <w:pStyle w:val="NormalWeb"/>
        <w:numPr>
          <w:ilvl w:val="0"/>
          <w:numId w:val="50"/>
        </w:numPr>
        <w:tabs>
          <w:tab w:val="clear" w:pos="851"/>
        </w:tabs>
        <w:spacing w:before="240" w:after="240" w:line="240" w:lineRule="auto"/>
        <w:rPr>
          <w:rFonts w:ascii="Arial" w:hAnsi="Arial" w:cs="Arial"/>
          <w:color w:val="000000" w:themeColor="text1"/>
        </w:rPr>
      </w:pPr>
      <w:r w:rsidRPr="1D994BCA">
        <w:rPr>
          <w:rFonts w:ascii="Arial" w:hAnsi="Arial" w:cs="Arial"/>
          <w:color w:val="000000" w:themeColor="text1"/>
        </w:rPr>
        <w:t>A equipe de suporte da CyberVision está disponível para atendimento de segunda a sexta das 09h às 18h.</w:t>
      </w:r>
    </w:p>
    <w:p w14:paraId="53BCA562" w14:textId="50685A6A" w:rsidR="00594BF2" w:rsidRPr="00594BF2" w:rsidRDefault="00594BF2" w:rsidP="00594BF2">
      <w:pPr>
        <w:pStyle w:val="Default"/>
        <w:numPr>
          <w:ilvl w:val="0"/>
          <w:numId w:val="49"/>
        </w:numPr>
        <w:spacing w:line="360" w:lineRule="auto"/>
        <w:jc w:val="both"/>
        <w:rPr>
          <w:color w:val="000000" w:themeColor="text1"/>
        </w:rPr>
      </w:pPr>
      <w:r w:rsidRPr="1D994BCA">
        <w:rPr>
          <w:color w:val="000000" w:themeColor="text1"/>
        </w:rPr>
        <w:t>Realização de check-in mensalmente para garantir e assegurar a eficácia do serviço.</w:t>
      </w:r>
    </w:p>
    <w:p w14:paraId="79C789ED" w14:textId="2E12997B" w:rsidR="008F3EFD" w:rsidRPr="00192CAB" w:rsidRDefault="008F3EFD" w:rsidP="008F3EFD">
      <w:pPr>
        <w:pStyle w:val="Ttulo2"/>
        <w:rPr>
          <w:b/>
        </w:rPr>
      </w:pPr>
      <w:bookmarkStart w:id="25" w:name="_Toc104391420"/>
      <w:r w:rsidRPr="00192CAB">
        <w:rPr>
          <w:b/>
        </w:rPr>
        <w:lastRenderedPageBreak/>
        <w:t>Processo de Atendimento e Suporte</w:t>
      </w:r>
      <w:r w:rsidR="00C17003">
        <w:rPr>
          <w:b/>
        </w:rPr>
        <w:t xml:space="preserve"> / FERRAMENTA</w:t>
      </w:r>
      <w:bookmarkEnd w:id="25"/>
    </w:p>
    <w:p w14:paraId="770350B7" w14:textId="526ADBD4" w:rsidR="008F3EFD" w:rsidRDefault="00394822" w:rsidP="008F3EFD">
      <w:r>
        <w:t>SLACK(complementar quando o slack estiver finalizado)</w:t>
      </w:r>
    </w:p>
    <w:p w14:paraId="553C73FD" w14:textId="77777777" w:rsidR="008F3EFD" w:rsidRPr="00336677" w:rsidRDefault="008F3EFD" w:rsidP="008F3EFD">
      <w:pPr>
        <w:spacing w:line="240" w:lineRule="auto"/>
        <w:jc w:val="left"/>
        <w:rPr>
          <w:rFonts w:cs="Arial"/>
          <w:b/>
          <w:bCs/>
          <w:color w:val="000000"/>
        </w:rPr>
      </w:pPr>
    </w:p>
    <w:p w14:paraId="0B3AA654" w14:textId="77777777" w:rsidR="00B424CD" w:rsidRDefault="00B424CD" w:rsidP="000C07FE">
      <w:pPr>
        <w:rPr>
          <w:noProof/>
        </w:rPr>
      </w:pPr>
    </w:p>
    <w:p w14:paraId="640B89D4" w14:textId="77777777" w:rsidR="00B424CD" w:rsidRDefault="00B424CD" w:rsidP="000C07FE">
      <w:pPr>
        <w:rPr>
          <w:noProof/>
        </w:rPr>
      </w:pPr>
    </w:p>
    <w:p w14:paraId="469205DB" w14:textId="77777777" w:rsidR="00370E34" w:rsidRDefault="00370E34" w:rsidP="00B13803">
      <w:pPr>
        <w:rPr>
          <w:noProof/>
        </w:rPr>
        <w:sectPr w:rsidR="00370E34">
          <w:headerReference w:type="default" r:id="rId49"/>
          <w:footerReference w:type="default" r:id="rId50"/>
          <w:headerReference w:type="first" r:id="rId51"/>
          <w:footerReference w:type="first" r:id="rId52"/>
          <w:pgSz w:w="11907" w:h="16840" w:code="9"/>
          <w:pgMar w:top="1701" w:right="1134" w:bottom="1531" w:left="1701" w:header="720" w:footer="720" w:gutter="0"/>
          <w:cols w:space="708"/>
          <w:titlePg/>
          <w:docGrid w:linePitch="360"/>
        </w:sectPr>
      </w:pPr>
    </w:p>
    <w:p w14:paraId="6AF77C18" w14:textId="77777777" w:rsidR="00370E34" w:rsidRDefault="00000000" w:rsidP="00AB1F1F">
      <w:pPr>
        <w:pStyle w:val="FolhadeRostodosCaptulos"/>
      </w:pPr>
      <w:fldSimple w:instr=" REF _Ref125307146 \w ">
        <w:r w:rsidR="008841DA">
          <w:t>5</w:t>
        </w:r>
      </w:fldSimple>
      <w:r w:rsidR="00BB1C7D">
        <w:tab/>
      </w:r>
      <w:fldSimple w:instr=" REF _Ref125307146 ">
        <w:r w:rsidR="008841DA">
          <w:t>CONCLUSÕES</w:t>
        </w:r>
      </w:fldSimple>
    </w:p>
    <w:p w14:paraId="3360A73F" w14:textId="77777777" w:rsidR="00370E34" w:rsidRDefault="00370E34" w:rsidP="00AB1F1F">
      <w:pPr>
        <w:pStyle w:val="Ttulo1"/>
      </w:pPr>
      <w:bookmarkStart w:id="26" w:name="_Ref125307146"/>
      <w:bookmarkStart w:id="27" w:name="_Toc125374527"/>
      <w:bookmarkStart w:id="28" w:name="_Toc156754424"/>
      <w:bookmarkStart w:id="29" w:name="_Toc104391421"/>
      <w:r>
        <w:lastRenderedPageBreak/>
        <w:t>CONCLUSÕES</w:t>
      </w:r>
      <w:bookmarkEnd w:id="26"/>
      <w:bookmarkEnd w:id="27"/>
      <w:bookmarkEnd w:id="28"/>
      <w:bookmarkEnd w:id="29"/>
    </w:p>
    <w:p w14:paraId="1DFCDF8D" w14:textId="77777777" w:rsidR="00573DD1" w:rsidRPr="00192CAB" w:rsidRDefault="00573DD1" w:rsidP="00573DD1">
      <w:pPr>
        <w:pStyle w:val="Ttulo2"/>
        <w:rPr>
          <w:b/>
        </w:rPr>
      </w:pPr>
      <w:bookmarkStart w:id="30" w:name="_Toc104391422"/>
      <w:r w:rsidRPr="00192CAB">
        <w:rPr>
          <w:b/>
        </w:rPr>
        <w:t>resultados</w:t>
      </w:r>
      <w:bookmarkEnd w:id="30"/>
      <w:r w:rsidRPr="00192CAB">
        <w:rPr>
          <w:b/>
        </w:rPr>
        <w:t xml:space="preserve"> </w:t>
      </w:r>
    </w:p>
    <w:p w14:paraId="0918D887" w14:textId="7213B739" w:rsidR="00573DD1" w:rsidRDefault="00573DD1" w:rsidP="00573DD1">
      <w:r w:rsidRPr="004B1208">
        <w:tab/>
      </w:r>
      <w:r w:rsidR="00594BF2">
        <w:t>No começo do projeto definimos que nossos principais objetivos eram melhorar nossas habilidades técnicas em programação (Java, HTML, CSS e JavaScript), nossa logica de programação e a dinâmica em grupo visando nos prepararmos melhor para o mercado de trabalho, tendo isso em vista o resultado do projeto foi satisfatório pois conseguimos alcançar todos os objetivos</w:t>
      </w:r>
    </w:p>
    <w:p w14:paraId="7C289C36" w14:textId="77777777" w:rsidR="00573DD1" w:rsidRDefault="00573DD1" w:rsidP="00573DD1"/>
    <w:p w14:paraId="3CFDBC54" w14:textId="77777777" w:rsidR="00573DD1" w:rsidRPr="00192CAB" w:rsidRDefault="00573DD1" w:rsidP="00573DD1">
      <w:pPr>
        <w:pStyle w:val="Ttulo2"/>
        <w:rPr>
          <w:b/>
        </w:rPr>
      </w:pPr>
      <w:bookmarkStart w:id="31" w:name="_Toc104391423"/>
      <w:r w:rsidRPr="00192CAB">
        <w:rPr>
          <w:b/>
        </w:rPr>
        <w:t>Processo de aprendizado com o projeto</w:t>
      </w:r>
      <w:bookmarkEnd w:id="31"/>
      <w:r w:rsidRPr="00192CAB">
        <w:rPr>
          <w:b/>
        </w:rPr>
        <w:t xml:space="preserve"> </w:t>
      </w:r>
    </w:p>
    <w:p w14:paraId="05089A31" w14:textId="1C136BAB" w:rsidR="00573DD1" w:rsidRDefault="00594BF2" w:rsidP="00573DD1">
      <w:r>
        <w:t>Durante o projeto nós aumentamos nosso conhecimento em competências técnicas e socioemocionais, sempre ajudando uns aos outros e trabalhando a comunicação.</w:t>
      </w:r>
    </w:p>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7F9A2973" w14:textId="77777777" w:rsidR="00B424CD" w:rsidRPr="004910EE" w:rsidRDefault="00B424CD" w:rsidP="00B424CD">
      <w:pPr>
        <w:tabs>
          <w:tab w:val="clear" w:pos="851"/>
        </w:tabs>
        <w:sectPr w:rsidR="00B424CD" w:rsidRPr="004910EE">
          <w:headerReference w:type="even" r:id="rId53"/>
          <w:headerReference w:type="default" r:id="rId54"/>
          <w:footerReference w:type="default" r:id="rId55"/>
          <w:headerReference w:type="first" r:id="rId56"/>
          <w:footerReference w:type="first" r:id="rId57"/>
          <w:type w:val="continuous"/>
          <w:pgSz w:w="11907" w:h="16840" w:code="9"/>
          <w:pgMar w:top="1701" w:right="1134" w:bottom="1531" w:left="1701" w:header="720" w:footer="720" w:gutter="0"/>
          <w:cols w:space="708"/>
          <w:titlePg/>
          <w:docGrid w:linePitch="360"/>
        </w:sectPr>
      </w:pPr>
      <w:bookmarkStart w:id="32" w:name="_Toc124080469"/>
      <w:bookmarkStart w:id="33" w:name="_Toc125201972"/>
      <w:bookmarkStart w:id="34" w:name="_Toc125374528"/>
    </w:p>
    <w:bookmarkEnd w:id="32"/>
    <w:bookmarkEnd w:id="33"/>
    <w:bookmarkEnd w:id="34"/>
    <w:p w14:paraId="648B83DC" w14:textId="24DCBC2E" w:rsidR="00370E34" w:rsidRDefault="00370E34" w:rsidP="00FA5328">
      <w:pPr>
        <w:pStyle w:val="Referncias"/>
        <w:rPr>
          <w:lang w:val="pt-BR"/>
        </w:rPr>
      </w:pPr>
    </w:p>
    <w:p w14:paraId="46DBD0F2" w14:textId="77777777" w:rsidR="00F2517D" w:rsidRDefault="00F2517D" w:rsidP="00ED29B0">
      <w:pPr>
        <w:pStyle w:val="EstiloNormalGrandeesquerda"/>
      </w:pPr>
    </w:p>
    <w:sectPr w:rsidR="00F2517D" w:rsidSect="008B07EE">
      <w:headerReference w:type="default" r:id="rId58"/>
      <w:footerReference w:type="default" r:id="rId59"/>
      <w:headerReference w:type="first" r:id="rId60"/>
      <w:footerReference w:type="first" r:id="rId61"/>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181AD" w14:textId="77777777" w:rsidR="006A2E58" w:rsidRDefault="006A2E58">
      <w:r>
        <w:separator/>
      </w:r>
    </w:p>
    <w:p w14:paraId="7728B717" w14:textId="77777777" w:rsidR="006A2E58" w:rsidRDefault="006A2E58"/>
    <w:p w14:paraId="7004E71D" w14:textId="77777777" w:rsidR="006A2E58" w:rsidRDefault="006A2E58"/>
    <w:p w14:paraId="072323D2" w14:textId="77777777" w:rsidR="006A2E58" w:rsidRDefault="006A2E58"/>
  </w:endnote>
  <w:endnote w:type="continuationSeparator" w:id="0">
    <w:p w14:paraId="3360EFB8" w14:textId="77777777" w:rsidR="006A2E58" w:rsidRDefault="006A2E58">
      <w:r>
        <w:continuationSeparator/>
      </w:r>
    </w:p>
    <w:p w14:paraId="28D929CE" w14:textId="77777777" w:rsidR="006A2E58" w:rsidRDefault="006A2E58"/>
    <w:p w14:paraId="2E259403" w14:textId="77777777" w:rsidR="006A2E58" w:rsidRDefault="006A2E58"/>
    <w:p w14:paraId="72ABF833" w14:textId="77777777" w:rsidR="006A2E58" w:rsidRDefault="006A2E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D817" w14:textId="77777777" w:rsidR="00555AE7" w:rsidRDefault="00555AE7">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E5CF1" w14:textId="77777777" w:rsidR="00555AE7" w:rsidRDefault="00555AE7">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2F3AB"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6B2B86" w14:textId="77777777" w:rsidR="006A2E58" w:rsidRDefault="006A2E58">
      <w:r>
        <w:separator/>
      </w:r>
    </w:p>
    <w:p w14:paraId="267182F5" w14:textId="77777777" w:rsidR="006A2E58" w:rsidRDefault="006A2E58"/>
    <w:p w14:paraId="6BB9AB39" w14:textId="77777777" w:rsidR="006A2E58" w:rsidRDefault="006A2E58"/>
    <w:p w14:paraId="4CEA88B7" w14:textId="77777777" w:rsidR="006A2E58" w:rsidRDefault="006A2E58"/>
  </w:footnote>
  <w:footnote w:type="continuationSeparator" w:id="0">
    <w:p w14:paraId="7782BC40" w14:textId="77777777" w:rsidR="006A2E58" w:rsidRDefault="006A2E58">
      <w:r>
        <w:continuationSeparator/>
      </w:r>
    </w:p>
    <w:p w14:paraId="6D7CCB53" w14:textId="77777777" w:rsidR="006A2E58" w:rsidRDefault="006A2E58"/>
    <w:p w14:paraId="67911487" w14:textId="77777777" w:rsidR="006A2E58" w:rsidRDefault="006A2E58"/>
    <w:p w14:paraId="43CD761B" w14:textId="77777777" w:rsidR="006A2E58" w:rsidRDefault="006A2E5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5A6B2461" w:rsidR="00555AE7" w:rsidRPr="00D963F4" w:rsidRDefault="00D963F4" w:rsidP="008828E4">
    <w:pPr>
      <w:ind w:right="360"/>
    </w:pPr>
    <w:r>
      <w:rPr>
        <w:noProof/>
      </w:rPr>
      <w:drawing>
        <wp:anchor distT="0" distB="0" distL="114300" distR="114300" simplePos="0" relativeHeight="251677696" behindDoc="0" locked="0" layoutInCell="1" allowOverlap="1" wp14:anchorId="2095D09E" wp14:editId="43C1B40B">
          <wp:simplePos x="0" y="0"/>
          <wp:positionH relativeFrom="column">
            <wp:posOffset>-804264</wp:posOffset>
          </wp:positionH>
          <wp:positionV relativeFrom="paragraph">
            <wp:posOffset>-152666</wp:posOffset>
          </wp:positionV>
          <wp:extent cx="1498600" cy="437515"/>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
                  <a:stretch>
                    <a:fillRect/>
                  </a:stretch>
                </pic:blipFill>
                <pic:spPr>
                  <a:xfrm>
                    <a:off x="0" y="0"/>
                    <a:ext cx="1498600" cy="437515"/>
                  </a:xfrm>
                  <a:prstGeom prst="rect">
                    <a:avLst/>
                  </a:prstGeom>
                </pic:spPr>
              </pic:pic>
            </a:graphicData>
          </a:graphic>
        </wp:anchor>
      </w:drawing>
    </w:r>
    <w:r w:rsidR="00E8261F" w:rsidRPr="00E8261F">
      <w:rPr>
        <w:noProof/>
      </w:rPr>
      <w:drawing>
        <wp:anchor distT="0" distB="0" distL="114300" distR="114300" simplePos="0" relativeHeight="251658240" behindDoc="0" locked="0" layoutInCell="1" allowOverlap="1" wp14:anchorId="4F317205" wp14:editId="12267435">
          <wp:simplePos x="0" y="0"/>
          <wp:positionH relativeFrom="column">
            <wp:posOffset>4749800</wp:posOffset>
          </wp:positionH>
          <wp:positionV relativeFrom="paragraph">
            <wp:posOffset>-364490</wp:posOffset>
          </wp:positionV>
          <wp:extent cx="1584325" cy="845185"/>
          <wp:effectExtent l="0" t="0" r="0" b="0"/>
          <wp:wrapThrough wrapText="bothSides">
            <wp:wrapPolygon edited="0">
              <wp:start x="7012" y="0"/>
              <wp:lineTo x="1818" y="1461"/>
              <wp:lineTo x="1299" y="1947"/>
              <wp:lineTo x="1299" y="19961"/>
              <wp:lineTo x="20778" y="19961"/>
              <wp:lineTo x="19479" y="4382"/>
              <wp:lineTo x="15064" y="974"/>
              <wp:lineTo x="8311" y="0"/>
              <wp:lineTo x="7012" y="0"/>
            </wp:wrapPolygon>
          </wp:wrapThrough>
          <wp:docPr id="4" name="Imagem 3" descr="Uma imagem contendo Interface gráfica do usuário&#10;&#10;Descrição gerada automaticamente">
            <a:extLst xmlns:a="http://schemas.openxmlformats.org/drawingml/2006/main">
              <a:ext uri="{FF2B5EF4-FFF2-40B4-BE49-F238E27FC236}">
                <a16:creationId xmlns:a16="http://schemas.microsoft.com/office/drawing/2014/main" id="{A842C5FB-8D5A-4BF0-887D-CEB521E5E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Uma imagem contendo Interface gráfica do usuário&#10;&#10;Descrição gerada automaticamente">
                    <a:extLst>
                      <a:ext uri="{FF2B5EF4-FFF2-40B4-BE49-F238E27FC236}">
                        <a16:creationId xmlns:a16="http://schemas.microsoft.com/office/drawing/2014/main" id="{A842C5FB-8D5A-4BF0-887D-CEB521E5ED1F}"/>
                      </a:ext>
                    </a:extLst>
                  </pic:cNvPr>
                  <pic:cNvPicPr>
                    <a:picLocks noChangeAspect="1"/>
                  </pic:cNvPicPr>
                </pic:nvPicPr>
                <pic:blipFill rotWithShape="1">
                  <a:blip r:embed="rId2"/>
                  <a:srcRect l="6854" t="25796" r="9968" b="13695"/>
                  <a:stretch/>
                </pic:blipFill>
                <pic:spPr>
                  <a:xfrm>
                    <a:off x="0" y="0"/>
                    <a:ext cx="1584325" cy="845185"/>
                  </a:xfrm>
                  <a:prstGeom prst="rect">
                    <a:avLst/>
                  </a:prstGeom>
                </pic:spPr>
              </pic:pic>
            </a:graphicData>
          </a:graphic>
        </wp:anchor>
      </w:drawing>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47CC"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42927EBD" w:rsidR="00555AE7" w:rsidRDefault="00555AE7">
    <w:pPr>
      <w:ind w:right="397" w:firstLine="360"/>
      <w:jc w:val="right"/>
      <w:rPr>
        <w:b/>
        <w:color w:val="808080"/>
        <w:sz w:val="20"/>
      </w:rPr>
    </w:pPr>
    <w:r>
      <w:rPr>
        <w:b/>
        <w:color w:val="808080"/>
        <w:sz w:val="20"/>
      </w:rPr>
      <w:t xml:space="preserve">APÊNDICE </w:t>
    </w:r>
    <w:r w:rsidR="00184229">
      <w:rPr>
        <w:noProof/>
        <w:lang w:eastAsia="pt-BR"/>
      </w:rPr>
      <mc:AlternateContent>
        <mc:Choice Requires="wps">
          <w:drawing>
            <wp:anchor distT="0" distB="0" distL="114300" distR="114300" simplePos="0" relativeHeight="251659776" behindDoc="0" locked="0" layoutInCell="0" allowOverlap="1" wp14:anchorId="37B9645E" wp14:editId="1776C5E4">
              <wp:simplePos x="0" y="0"/>
              <wp:positionH relativeFrom="column">
                <wp:posOffset>0</wp:posOffset>
              </wp:positionH>
              <wp:positionV relativeFrom="paragraph">
                <wp:posOffset>172720</wp:posOffset>
              </wp:positionV>
              <wp:extent cx="5507990" cy="0"/>
              <wp:effectExtent l="0" t="1270" r="6985" b="8255"/>
              <wp:wrapNone/>
              <wp:docPr id="23"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90313"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o:allowincell="f"/>
          </w:pict>
        </mc:Fallback>
      </mc:AlternateContent>
    </w:r>
    <w:r>
      <w:rPr>
        <w:b/>
        <w:color w:val="808080"/>
        <w:sz w:val="20"/>
      </w:rPr>
      <w:t>2</w:t>
    </w:r>
  </w:p>
  <w:p w14:paraId="2E57B867" w14:textId="77777777" w:rsidR="00555AE7" w:rsidRDefault="00555AE7">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525DEDC4" w:rsidR="00555AE7" w:rsidRPr="00E37DB5" w:rsidRDefault="00184229"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3D9D3097">
              <wp:simplePos x="0" y="0"/>
              <wp:positionH relativeFrom="column">
                <wp:posOffset>0</wp:posOffset>
              </wp:positionH>
              <wp:positionV relativeFrom="paragraph">
                <wp:posOffset>172720</wp:posOffset>
              </wp:positionV>
              <wp:extent cx="5507990" cy="0"/>
              <wp:effectExtent l="0" t="1270" r="6985" b="8255"/>
              <wp:wrapNone/>
              <wp:docPr id="22"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5355AB"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sidR="00555AE7">
      <w:rPr>
        <w:b/>
        <w:color w:val="999999"/>
        <w:sz w:val="20"/>
        <w:szCs w:val="20"/>
      </w:rPr>
      <w:t>ANEXO 2</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67EBD974" w:rsidR="00555AE7" w:rsidRPr="00E37DB5" w:rsidRDefault="00184229" w:rsidP="005C1AA4">
    <w:pPr>
      <w:ind w:right="397"/>
      <w:jc w:val="right"/>
      <w:rPr>
        <w:b/>
        <w:color w:val="999999"/>
        <w:sz w:val="20"/>
        <w:szCs w:val="20"/>
      </w:rPr>
    </w:pPr>
    <w:r>
      <w:rPr>
        <w:noProof/>
        <w:lang w:eastAsia="pt-BR"/>
      </w:rPr>
      <mc:AlternateContent>
        <mc:Choice Requires="wps">
          <w:drawing>
            <wp:anchor distT="0" distB="0" distL="114300" distR="114300" simplePos="0" relativeHeight="251654656" behindDoc="0" locked="0" layoutInCell="1" allowOverlap="1" wp14:anchorId="20D4412E" wp14:editId="1B4CAF40">
              <wp:simplePos x="0" y="0"/>
              <wp:positionH relativeFrom="column">
                <wp:posOffset>0</wp:posOffset>
              </wp:positionH>
              <wp:positionV relativeFrom="paragraph">
                <wp:posOffset>172720</wp:posOffset>
              </wp:positionV>
              <wp:extent cx="5507990" cy="0"/>
              <wp:effectExtent l="0" t="1270" r="6985" b="8255"/>
              <wp:wrapNone/>
              <wp:docPr id="26"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AA3C46" id="Line 1"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0DFB9B19" w:rsidR="00555AE7" w:rsidRPr="00E37DB5" w:rsidRDefault="00184229"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1D6D87B3">
              <wp:simplePos x="0" y="0"/>
              <wp:positionH relativeFrom="column">
                <wp:posOffset>0</wp:posOffset>
              </wp:positionH>
              <wp:positionV relativeFrom="paragraph">
                <wp:posOffset>172720</wp:posOffset>
              </wp:positionV>
              <wp:extent cx="5507990" cy="0"/>
              <wp:effectExtent l="0" t="1270" r="6985" b="8255"/>
              <wp:wrapNone/>
              <wp:docPr id="25"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5E4DF5"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22E6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34</w:t>
    </w:r>
    <w:r>
      <w:rPr>
        <w:rStyle w:val="Nmerodepgina"/>
      </w:rPr>
      <w:fldChar w:fldCharType="end"/>
    </w:r>
  </w:p>
  <w:p w14:paraId="62A9CC33" w14:textId="3FF81EF1" w:rsidR="00555AE7" w:rsidRDefault="00184229">
    <w:pPr>
      <w:ind w:right="397"/>
      <w:jc w:val="right"/>
      <w:rPr>
        <w:b/>
        <w:color w:val="808080"/>
        <w:sz w:val="20"/>
      </w:rPr>
    </w:pPr>
    <w:r>
      <w:rPr>
        <w:noProof/>
        <w:lang w:eastAsia="pt-BR"/>
      </w:rPr>
      <mc:AlternateContent>
        <mc:Choice Requires="wps">
          <w:drawing>
            <wp:anchor distT="0" distB="0" distL="114300" distR="114300" simplePos="0" relativeHeight="251658752" behindDoc="0" locked="0" layoutInCell="0" allowOverlap="1" wp14:anchorId="270BAAA1" wp14:editId="1AD6DD65">
              <wp:simplePos x="0" y="0"/>
              <wp:positionH relativeFrom="column">
                <wp:posOffset>0</wp:posOffset>
              </wp:positionH>
              <wp:positionV relativeFrom="paragraph">
                <wp:posOffset>172720</wp:posOffset>
              </wp:positionV>
              <wp:extent cx="5507990" cy="0"/>
              <wp:effectExtent l="0" t="1270" r="6985" b="8255"/>
              <wp:wrapNone/>
              <wp:docPr id="2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2B370A" id="Line 7"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o:allowincell="f"/>
          </w:pict>
        </mc:Fallback>
      </mc:AlternateContent>
    </w:r>
    <w:r w:rsidR="00555AE7">
      <w:rPr>
        <w:b/>
        <w:color w:val="808080"/>
        <w:sz w:val="20"/>
      </w:rPr>
      <w:t>DISCUSSÃO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AAB7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9</w:t>
    </w:r>
    <w:r>
      <w:rPr>
        <w:rStyle w:val="Nmerodepgina"/>
      </w:rPr>
      <w:fldChar w:fldCharType="end"/>
    </w:r>
  </w:p>
  <w:p w14:paraId="14FFB684" w14:textId="77777777" w:rsidR="00555AE7" w:rsidRDefault="00555AE7" w:rsidP="0060123F">
    <w:pPr>
      <w:ind w:right="397"/>
      <w:jc w:val="right"/>
      <w:rPr>
        <w:b/>
        <w:color w:val="808080"/>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5A83EAB"/>
    <w:multiLevelType w:val="hybridMultilevel"/>
    <w:tmpl w:val="7A94E7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4" w15:restartNumberingAfterBreak="0">
    <w:nsid w:val="12FC0EDE"/>
    <w:multiLevelType w:val="multilevel"/>
    <w:tmpl w:val="D8EA3752"/>
    <w:numStyleLink w:val="ListaNumerada-Nmeros"/>
  </w:abstractNum>
  <w:abstractNum w:abstractNumId="15"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6"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8" w15:restartNumberingAfterBreak="0">
    <w:nsid w:val="1EB36543"/>
    <w:multiLevelType w:val="multilevel"/>
    <w:tmpl w:val="12C6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2"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342A73EF"/>
    <w:multiLevelType w:val="multilevel"/>
    <w:tmpl w:val="D8EA3752"/>
    <w:numStyleLink w:val="ListaNumerada-Nmeros"/>
  </w:abstractNum>
  <w:abstractNum w:abstractNumId="25"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6" w15:restartNumberingAfterBreak="0">
    <w:nsid w:val="3D5D4A42"/>
    <w:multiLevelType w:val="hybridMultilevel"/>
    <w:tmpl w:val="B8285692"/>
    <w:lvl w:ilvl="0" w:tplc="D1400400">
      <w:start w:val="1"/>
      <w:numFmt w:val="decimal"/>
      <w:pStyle w:val="TtulodoApndice"/>
      <w:lvlText w:val="Apêndice %1 - "/>
      <w:lvlJc w:val="left"/>
      <w:rPr>
        <w:rFonts w:cs="Times New Roman" w:hint="default"/>
        <w:b/>
        <w:bCs w:val="0"/>
        <w:i w:val="0"/>
        <w:iCs w:val="0"/>
        <w:caps/>
        <w:smallCaps w:val="0"/>
        <w:strike w:val="0"/>
        <w:dstrike w:val="0"/>
        <w:vanish w:val="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7"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8"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9" w15:restartNumberingAfterBreak="0">
    <w:nsid w:val="46F1504C"/>
    <w:multiLevelType w:val="multilevel"/>
    <w:tmpl w:val="0416001F"/>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30" w15:restartNumberingAfterBreak="0">
    <w:nsid w:val="48D0088C"/>
    <w:multiLevelType w:val="hybridMultilevel"/>
    <w:tmpl w:val="2A3206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5A261AB3"/>
    <w:multiLevelType w:val="multilevel"/>
    <w:tmpl w:val="0416001F"/>
    <w:numStyleLink w:val="111111"/>
  </w:abstractNum>
  <w:abstractNum w:abstractNumId="32" w15:restartNumberingAfterBreak="0">
    <w:nsid w:val="5C1C5EC1"/>
    <w:multiLevelType w:val="multilevel"/>
    <w:tmpl w:val="0416001F"/>
    <w:numStyleLink w:val="111111"/>
  </w:abstractNum>
  <w:abstractNum w:abstractNumId="33"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4" w15:restartNumberingAfterBreak="0">
    <w:nsid w:val="657F0FF8"/>
    <w:multiLevelType w:val="hybridMultilevel"/>
    <w:tmpl w:val="A9A8236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6"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7"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16cid:durableId="2100329207">
    <w:abstractNumId w:val="9"/>
  </w:num>
  <w:num w:numId="2" w16cid:durableId="780537945">
    <w:abstractNumId w:val="7"/>
  </w:num>
  <w:num w:numId="3" w16cid:durableId="2022001844">
    <w:abstractNumId w:val="6"/>
  </w:num>
  <w:num w:numId="4" w16cid:durableId="92094839">
    <w:abstractNumId w:val="5"/>
  </w:num>
  <w:num w:numId="5" w16cid:durableId="986009054">
    <w:abstractNumId w:val="4"/>
  </w:num>
  <w:num w:numId="6" w16cid:durableId="489371840">
    <w:abstractNumId w:val="3"/>
  </w:num>
  <w:num w:numId="7" w16cid:durableId="2137019520">
    <w:abstractNumId w:val="2"/>
  </w:num>
  <w:num w:numId="8" w16cid:durableId="1981031700">
    <w:abstractNumId w:val="1"/>
  </w:num>
  <w:num w:numId="9" w16cid:durableId="664237210">
    <w:abstractNumId w:val="0"/>
  </w:num>
  <w:num w:numId="10" w16cid:durableId="692615147">
    <w:abstractNumId w:val="8"/>
  </w:num>
  <w:num w:numId="11" w16cid:durableId="1214081016">
    <w:abstractNumId w:val="9"/>
  </w:num>
  <w:num w:numId="12" w16cid:durableId="1488521761">
    <w:abstractNumId w:val="7"/>
  </w:num>
  <w:num w:numId="13" w16cid:durableId="899631824">
    <w:abstractNumId w:val="6"/>
  </w:num>
  <w:num w:numId="14" w16cid:durableId="31851012">
    <w:abstractNumId w:val="5"/>
  </w:num>
  <w:num w:numId="15" w16cid:durableId="831524980">
    <w:abstractNumId w:val="4"/>
  </w:num>
  <w:num w:numId="16" w16cid:durableId="1182739449">
    <w:abstractNumId w:val="3"/>
  </w:num>
  <w:num w:numId="17" w16cid:durableId="252781764">
    <w:abstractNumId w:val="2"/>
  </w:num>
  <w:num w:numId="18" w16cid:durableId="694157843">
    <w:abstractNumId w:val="1"/>
  </w:num>
  <w:num w:numId="19" w16cid:durableId="1539126313">
    <w:abstractNumId w:val="0"/>
  </w:num>
  <w:num w:numId="20" w16cid:durableId="878250239">
    <w:abstractNumId w:val="8"/>
  </w:num>
  <w:num w:numId="21" w16cid:durableId="1930188745">
    <w:abstractNumId w:val="9"/>
  </w:num>
  <w:num w:numId="22" w16cid:durableId="1580407405">
    <w:abstractNumId w:val="13"/>
  </w:num>
  <w:num w:numId="23" w16cid:durableId="244802574">
    <w:abstractNumId w:val="27"/>
  </w:num>
  <w:num w:numId="24" w16cid:durableId="33234485">
    <w:abstractNumId w:val="35"/>
  </w:num>
  <w:num w:numId="25" w16cid:durableId="423184608">
    <w:abstractNumId w:val="15"/>
  </w:num>
  <w:num w:numId="26" w16cid:durableId="1637375366">
    <w:abstractNumId w:val="25"/>
  </w:num>
  <w:num w:numId="27" w16cid:durableId="718092368">
    <w:abstractNumId w:val="28"/>
  </w:num>
  <w:num w:numId="28" w16cid:durableId="2014381491">
    <w:abstractNumId w:val="33"/>
  </w:num>
  <w:num w:numId="29" w16cid:durableId="1345982057">
    <w:abstractNumId w:val="17"/>
  </w:num>
  <w:num w:numId="30" w16cid:durableId="30228563">
    <w:abstractNumId w:val="36"/>
  </w:num>
  <w:num w:numId="31" w16cid:durableId="936602000">
    <w:abstractNumId w:val="19"/>
  </w:num>
  <w:num w:numId="32" w16cid:durableId="1705668776">
    <w:abstractNumId w:val="26"/>
  </w:num>
  <w:num w:numId="33" w16cid:durableId="1317566656">
    <w:abstractNumId w:val="37"/>
  </w:num>
  <w:num w:numId="34" w16cid:durableId="731075840">
    <w:abstractNumId w:val="14"/>
  </w:num>
  <w:num w:numId="35" w16cid:durableId="223225504">
    <w:abstractNumId w:val="24"/>
  </w:num>
  <w:num w:numId="36" w16cid:durableId="331178120">
    <w:abstractNumId w:val="13"/>
  </w:num>
  <w:num w:numId="37" w16cid:durableId="1890653720">
    <w:abstractNumId w:val="10"/>
  </w:num>
  <w:num w:numId="38" w16cid:durableId="1079212347">
    <w:abstractNumId w:val="16"/>
  </w:num>
  <w:num w:numId="39" w16cid:durableId="1625114099">
    <w:abstractNumId w:val="32"/>
  </w:num>
  <w:num w:numId="40" w16cid:durableId="513225198">
    <w:abstractNumId w:val="31"/>
  </w:num>
  <w:num w:numId="41" w16cid:durableId="478695145">
    <w:abstractNumId w:val="23"/>
  </w:num>
  <w:num w:numId="42" w16cid:durableId="236481549">
    <w:abstractNumId w:val="21"/>
  </w:num>
  <w:num w:numId="43" w16cid:durableId="1650356665">
    <w:abstractNumId w:val="22"/>
  </w:num>
  <w:num w:numId="44" w16cid:durableId="539047614">
    <w:abstractNumId w:val="20"/>
  </w:num>
  <w:num w:numId="45" w16cid:durableId="702218743">
    <w:abstractNumId w:val="12"/>
  </w:num>
  <w:num w:numId="46" w16cid:durableId="1324972089">
    <w:abstractNumId w:val="34"/>
  </w:num>
  <w:num w:numId="47" w16cid:durableId="268243510">
    <w:abstractNumId w:val="29"/>
  </w:num>
  <w:num w:numId="48" w16cid:durableId="618995816">
    <w:abstractNumId w:val="18"/>
  </w:num>
  <w:num w:numId="49" w16cid:durableId="2051611814">
    <w:abstractNumId w:val="30"/>
  </w:num>
  <w:num w:numId="50" w16cid:durableId="1001398696">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4498"/>
    <w:rsid w:val="00045424"/>
    <w:rsid w:val="00045D98"/>
    <w:rsid w:val="00046859"/>
    <w:rsid w:val="000477F2"/>
    <w:rsid w:val="00051CA0"/>
    <w:rsid w:val="000601FD"/>
    <w:rsid w:val="00060584"/>
    <w:rsid w:val="00061A4E"/>
    <w:rsid w:val="0006291C"/>
    <w:rsid w:val="000646A8"/>
    <w:rsid w:val="00064F91"/>
    <w:rsid w:val="0006736E"/>
    <w:rsid w:val="000700DF"/>
    <w:rsid w:val="00070134"/>
    <w:rsid w:val="000713B4"/>
    <w:rsid w:val="000713D1"/>
    <w:rsid w:val="000720B7"/>
    <w:rsid w:val="000722CE"/>
    <w:rsid w:val="00072928"/>
    <w:rsid w:val="00072E5B"/>
    <w:rsid w:val="00074BC3"/>
    <w:rsid w:val="000756AC"/>
    <w:rsid w:val="000758F5"/>
    <w:rsid w:val="00080D16"/>
    <w:rsid w:val="00082959"/>
    <w:rsid w:val="00082A2C"/>
    <w:rsid w:val="00082AD0"/>
    <w:rsid w:val="00084588"/>
    <w:rsid w:val="00084A68"/>
    <w:rsid w:val="00084B4B"/>
    <w:rsid w:val="000865E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E83"/>
    <w:rsid w:val="001467FC"/>
    <w:rsid w:val="00147260"/>
    <w:rsid w:val="0015101A"/>
    <w:rsid w:val="00151454"/>
    <w:rsid w:val="00153FAF"/>
    <w:rsid w:val="00155617"/>
    <w:rsid w:val="001601C3"/>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4229"/>
    <w:rsid w:val="001851E4"/>
    <w:rsid w:val="0018638D"/>
    <w:rsid w:val="00190422"/>
    <w:rsid w:val="0019045B"/>
    <w:rsid w:val="00191B00"/>
    <w:rsid w:val="00192CAB"/>
    <w:rsid w:val="001930CA"/>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30A"/>
    <w:rsid w:val="002D26EE"/>
    <w:rsid w:val="002D2733"/>
    <w:rsid w:val="002D45C8"/>
    <w:rsid w:val="002E1B70"/>
    <w:rsid w:val="002E1FF2"/>
    <w:rsid w:val="002E2D7E"/>
    <w:rsid w:val="002E6DF7"/>
    <w:rsid w:val="002E7274"/>
    <w:rsid w:val="002E7A13"/>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8A9"/>
    <w:rsid w:val="00386697"/>
    <w:rsid w:val="00387F07"/>
    <w:rsid w:val="00390504"/>
    <w:rsid w:val="00390761"/>
    <w:rsid w:val="0039077A"/>
    <w:rsid w:val="00392DD0"/>
    <w:rsid w:val="00394822"/>
    <w:rsid w:val="003963FA"/>
    <w:rsid w:val="00397739"/>
    <w:rsid w:val="003A0204"/>
    <w:rsid w:val="003A0A50"/>
    <w:rsid w:val="003A0EEC"/>
    <w:rsid w:val="003A29DA"/>
    <w:rsid w:val="003A39F1"/>
    <w:rsid w:val="003A701E"/>
    <w:rsid w:val="003A72A2"/>
    <w:rsid w:val="003B0439"/>
    <w:rsid w:val="003B188C"/>
    <w:rsid w:val="003B4CBD"/>
    <w:rsid w:val="003B6352"/>
    <w:rsid w:val="003B7C32"/>
    <w:rsid w:val="003C1394"/>
    <w:rsid w:val="003C3519"/>
    <w:rsid w:val="003D1724"/>
    <w:rsid w:val="003D22A4"/>
    <w:rsid w:val="003D2E8B"/>
    <w:rsid w:val="003D465B"/>
    <w:rsid w:val="003D4E13"/>
    <w:rsid w:val="003D71C5"/>
    <w:rsid w:val="003E0863"/>
    <w:rsid w:val="003E0C98"/>
    <w:rsid w:val="003E1531"/>
    <w:rsid w:val="003E3D2C"/>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3F19"/>
    <w:rsid w:val="0041583D"/>
    <w:rsid w:val="0041630F"/>
    <w:rsid w:val="004172AB"/>
    <w:rsid w:val="00421BEB"/>
    <w:rsid w:val="00422FF7"/>
    <w:rsid w:val="0042451D"/>
    <w:rsid w:val="00427454"/>
    <w:rsid w:val="0042751D"/>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531"/>
    <w:rsid w:val="004C0F97"/>
    <w:rsid w:val="004C2186"/>
    <w:rsid w:val="004C36F3"/>
    <w:rsid w:val="004C5386"/>
    <w:rsid w:val="004C56C6"/>
    <w:rsid w:val="004C5E9E"/>
    <w:rsid w:val="004C69F3"/>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21E9"/>
    <w:rsid w:val="004F23A6"/>
    <w:rsid w:val="004F28B5"/>
    <w:rsid w:val="004F64F1"/>
    <w:rsid w:val="004F6852"/>
    <w:rsid w:val="004F74AE"/>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132"/>
    <w:rsid w:val="0055380C"/>
    <w:rsid w:val="00555AE7"/>
    <w:rsid w:val="0056511A"/>
    <w:rsid w:val="00571543"/>
    <w:rsid w:val="00573DD1"/>
    <w:rsid w:val="00573FE3"/>
    <w:rsid w:val="00574ADE"/>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4BF2"/>
    <w:rsid w:val="00595E04"/>
    <w:rsid w:val="0059680F"/>
    <w:rsid w:val="0059762C"/>
    <w:rsid w:val="005A205D"/>
    <w:rsid w:val="005A7087"/>
    <w:rsid w:val="005A772B"/>
    <w:rsid w:val="005B00BB"/>
    <w:rsid w:val="005B4B7A"/>
    <w:rsid w:val="005B4F5D"/>
    <w:rsid w:val="005B6806"/>
    <w:rsid w:val="005B739A"/>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269F"/>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180"/>
    <w:rsid w:val="00667DDF"/>
    <w:rsid w:val="00667E82"/>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2E58"/>
    <w:rsid w:val="006A594E"/>
    <w:rsid w:val="006B1817"/>
    <w:rsid w:val="006B1949"/>
    <w:rsid w:val="006B26A2"/>
    <w:rsid w:val="006B2DF8"/>
    <w:rsid w:val="006B3106"/>
    <w:rsid w:val="006B3664"/>
    <w:rsid w:val="006B38DF"/>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F62"/>
    <w:rsid w:val="0072441F"/>
    <w:rsid w:val="00724F3F"/>
    <w:rsid w:val="00727F31"/>
    <w:rsid w:val="007357A3"/>
    <w:rsid w:val="007357E6"/>
    <w:rsid w:val="00740A25"/>
    <w:rsid w:val="00740E89"/>
    <w:rsid w:val="007412DC"/>
    <w:rsid w:val="00741AB9"/>
    <w:rsid w:val="00741B7D"/>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883"/>
    <w:rsid w:val="00771DBE"/>
    <w:rsid w:val="00773DF9"/>
    <w:rsid w:val="007744BF"/>
    <w:rsid w:val="00781781"/>
    <w:rsid w:val="00783AF1"/>
    <w:rsid w:val="00783CF2"/>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5542"/>
    <w:rsid w:val="007D64DC"/>
    <w:rsid w:val="007D743F"/>
    <w:rsid w:val="007E166B"/>
    <w:rsid w:val="007E1E26"/>
    <w:rsid w:val="007E34BA"/>
    <w:rsid w:val="007E4DD9"/>
    <w:rsid w:val="007E51C8"/>
    <w:rsid w:val="007F0E79"/>
    <w:rsid w:val="007F0FDD"/>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D31"/>
    <w:rsid w:val="00837B51"/>
    <w:rsid w:val="008407BE"/>
    <w:rsid w:val="00841FE3"/>
    <w:rsid w:val="0084214C"/>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BC7"/>
    <w:rsid w:val="00870881"/>
    <w:rsid w:val="008724E6"/>
    <w:rsid w:val="0087599B"/>
    <w:rsid w:val="00882684"/>
    <w:rsid w:val="008828E4"/>
    <w:rsid w:val="00883A13"/>
    <w:rsid w:val="008841DA"/>
    <w:rsid w:val="00887E6B"/>
    <w:rsid w:val="00892990"/>
    <w:rsid w:val="00893041"/>
    <w:rsid w:val="00893E60"/>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7967"/>
    <w:rsid w:val="00984EBE"/>
    <w:rsid w:val="00991CE0"/>
    <w:rsid w:val="00994312"/>
    <w:rsid w:val="00994C1F"/>
    <w:rsid w:val="00996621"/>
    <w:rsid w:val="00996D2B"/>
    <w:rsid w:val="00997291"/>
    <w:rsid w:val="009A46B4"/>
    <w:rsid w:val="009A6155"/>
    <w:rsid w:val="009B1027"/>
    <w:rsid w:val="009B2742"/>
    <w:rsid w:val="009B4092"/>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3E38"/>
    <w:rsid w:val="00A3473E"/>
    <w:rsid w:val="00A36119"/>
    <w:rsid w:val="00A37465"/>
    <w:rsid w:val="00A379BB"/>
    <w:rsid w:val="00A4560F"/>
    <w:rsid w:val="00A4698C"/>
    <w:rsid w:val="00A50492"/>
    <w:rsid w:val="00A52B90"/>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48F3"/>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0831"/>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3B9C"/>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003"/>
    <w:rsid w:val="00C17DA5"/>
    <w:rsid w:val="00C20B7C"/>
    <w:rsid w:val="00C22F24"/>
    <w:rsid w:val="00C24AED"/>
    <w:rsid w:val="00C26C3F"/>
    <w:rsid w:val="00C301CA"/>
    <w:rsid w:val="00C32A5E"/>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6B77"/>
    <w:rsid w:val="00C67339"/>
    <w:rsid w:val="00C70650"/>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3F4"/>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61F"/>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418B"/>
    <w:rsid w:val="00EB41C5"/>
    <w:rsid w:val="00EB4A20"/>
    <w:rsid w:val="00EB50AA"/>
    <w:rsid w:val="00EB6AB4"/>
    <w:rsid w:val="00EC1FBF"/>
    <w:rsid w:val="00EC42FC"/>
    <w:rsid w:val="00EC4F81"/>
    <w:rsid w:val="00EC5918"/>
    <w:rsid w:val="00ED095F"/>
    <w:rsid w:val="00ED0FDD"/>
    <w:rsid w:val="00ED1F10"/>
    <w:rsid w:val="00ED27C2"/>
    <w:rsid w:val="00ED2909"/>
    <w:rsid w:val="00ED29B0"/>
    <w:rsid w:val="00ED374B"/>
    <w:rsid w:val="00ED3E07"/>
    <w:rsid w:val="00ED6A45"/>
    <w:rsid w:val="00EE15A7"/>
    <w:rsid w:val="00EE304C"/>
    <w:rsid w:val="00EE3510"/>
    <w:rsid w:val="00EE6E79"/>
    <w:rsid w:val="00EF00DE"/>
    <w:rsid w:val="00EF58CB"/>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7065"/>
    <w:rsid w:val="00F313A0"/>
    <w:rsid w:val="00F31994"/>
    <w:rsid w:val="00F31F6B"/>
    <w:rsid w:val="00F32581"/>
    <w:rsid w:val="00F375A2"/>
    <w:rsid w:val="00F4205A"/>
    <w:rsid w:val="00F4443A"/>
    <w:rsid w:val="00F44B8F"/>
    <w:rsid w:val="00F45590"/>
    <w:rsid w:val="00F46AA6"/>
    <w:rsid w:val="00F47A83"/>
    <w:rsid w:val="00F50936"/>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102D"/>
    <w:rsid w:val="00F73D5D"/>
    <w:rsid w:val="00F7409D"/>
    <w:rsid w:val="00F748B4"/>
    <w:rsid w:val="00F757D8"/>
    <w:rsid w:val="00F773A1"/>
    <w:rsid w:val="00F80F61"/>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3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 w:type="table" w:customStyle="1" w:styleId="TabeladeGrade1Clara-nfase11">
    <w:name w:val="Tabela de Grade 1 Clara - Ênfase 11"/>
    <w:basedOn w:val="Tabelanormal"/>
    <w:uiPriority w:val="46"/>
    <w:rsid w:val="002E1FF2"/>
    <w:pPr>
      <w:spacing w:before="40"/>
    </w:pPr>
    <w:rPr>
      <w:rFonts w:asciiTheme="minorHAnsi" w:eastAsiaTheme="minorHAnsi" w:hAnsiTheme="minorHAnsi" w:cstheme="minorBidi"/>
      <w:color w:val="595959" w:themeColor="text1" w:themeTint="A6"/>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PargrafodaLista">
    <w:name w:val="List Paragraph"/>
    <w:basedOn w:val="Normal"/>
    <w:uiPriority w:val="34"/>
    <w:qFormat/>
    <w:rsid w:val="00394822"/>
    <w:pPr>
      <w:ind w:left="720"/>
      <w:contextualSpacing/>
    </w:pPr>
  </w:style>
  <w:style w:type="paragraph" w:customStyle="1" w:styleId="Default">
    <w:name w:val="Default"/>
    <w:rsid w:val="00594BF2"/>
    <w:pPr>
      <w:autoSpaceDE w:val="0"/>
      <w:autoSpaceDN w:val="0"/>
      <w:adjustRightInd w:val="0"/>
    </w:pPr>
    <w:rPr>
      <w:rFonts w:ascii="Arial" w:eastAsiaTheme="minorHAnsi" w:hAnsi="Arial" w:cs="Arial"/>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904">
      <w:bodyDiv w:val="1"/>
      <w:marLeft w:val="0"/>
      <w:marRight w:val="0"/>
      <w:marTop w:val="0"/>
      <w:marBottom w:val="0"/>
      <w:divBdr>
        <w:top w:val="none" w:sz="0" w:space="0" w:color="auto"/>
        <w:left w:val="none" w:sz="0" w:space="0" w:color="auto"/>
        <w:bottom w:val="none" w:sz="0" w:space="0" w:color="auto"/>
        <w:right w:val="none" w:sz="0" w:space="0" w:color="auto"/>
      </w:divBdr>
      <w:divsChild>
        <w:div w:id="342902832">
          <w:marLeft w:val="0"/>
          <w:marRight w:val="0"/>
          <w:marTop w:val="0"/>
          <w:marBottom w:val="0"/>
          <w:divBdr>
            <w:top w:val="none" w:sz="0" w:space="0" w:color="auto"/>
            <w:left w:val="none" w:sz="0" w:space="0" w:color="auto"/>
            <w:bottom w:val="none" w:sz="0" w:space="0" w:color="auto"/>
            <w:right w:val="none" w:sz="0" w:space="0" w:color="auto"/>
          </w:divBdr>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738135997">
      <w:bodyDiv w:val="1"/>
      <w:marLeft w:val="0"/>
      <w:marRight w:val="0"/>
      <w:marTop w:val="0"/>
      <w:marBottom w:val="0"/>
      <w:divBdr>
        <w:top w:val="none" w:sz="0" w:space="0" w:color="auto"/>
        <w:left w:val="none" w:sz="0" w:space="0" w:color="auto"/>
        <w:bottom w:val="none" w:sz="0" w:space="0" w:color="auto"/>
        <w:right w:val="none" w:sz="0" w:space="0" w:color="auto"/>
      </w:divBdr>
      <w:divsChild>
        <w:div w:id="185095121">
          <w:marLeft w:val="0"/>
          <w:marRight w:val="0"/>
          <w:marTop w:val="0"/>
          <w:marBottom w:val="0"/>
          <w:divBdr>
            <w:top w:val="none" w:sz="0" w:space="0" w:color="auto"/>
            <w:left w:val="none" w:sz="0" w:space="0" w:color="auto"/>
            <w:bottom w:val="none" w:sz="0" w:space="0" w:color="auto"/>
            <w:right w:val="none" w:sz="0" w:space="0" w:color="auto"/>
          </w:divBdr>
        </w:div>
      </w:divsChild>
    </w:div>
    <w:div w:id="1215198928">
      <w:bodyDiv w:val="1"/>
      <w:marLeft w:val="0"/>
      <w:marRight w:val="0"/>
      <w:marTop w:val="0"/>
      <w:marBottom w:val="0"/>
      <w:divBdr>
        <w:top w:val="none" w:sz="0" w:space="0" w:color="auto"/>
        <w:left w:val="none" w:sz="0" w:space="0" w:color="auto"/>
        <w:bottom w:val="none" w:sz="0" w:space="0" w:color="auto"/>
        <w:right w:val="none" w:sz="0" w:space="0" w:color="auto"/>
      </w:divBdr>
      <w:divsChild>
        <w:div w:id="655256665">
          <w:marLeft w:val="0"/>
          <w:marRight w:val="0"/>
          <w:marTop w:val="0"/>
          <w:marBottom w:val="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373923807">
      <w:bodyDiv w:val="1"/>
      <w:marLeft w:val="0"/>
      <w:marRight w:val="0"/>
      <w:marTop w:val="0"/>
      <w:marBottom w:val="0"/>
      <w:divBdr>
        <w:top w:val="none" w:sz="0" w:space="0" w:color="auto"/>
        <w:left w:val="none" w:sz="0" w:space="0" w:color="auto"/>
        <w:bottom w:val="none" w:sz="0" w:space="0" w:color="auto"/>
        <w:right w:val="none" w:sz="0" w:space="0" w:color="auto"/>
      </w:divBdr>
      <w:divsChild>
        <w:div w:id="1998455360">
          <w:marLeft w:val="0"/>
          <w:marRight w:val="0"/>
          <w:marTop w:val="0"/>
          <w:marBottom w:val="0"/>
          <w:divBdr>
            <w:top w:val="none" w:sz="0" w:space="0" w:color="auto"/>
            <w:left w:val="none" w:sz="0" w:space="0" w:color="auto"/>
            <w:bottom w:val="none" w:sz="0" w:space="0" w:color="auto"/>
            <w:right w:val="none" w:sz="0" w:space="0" w:color="auto"/>
          </w:divBdr>
        </w:div>
      </w:divsChild>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682733178">
      <w:bodyDiv w:val="1"/>
      <w:marLeft w:val="0"/>
      <w:marRight w:val="0"/>
      <w:marTop w:val="0"/>
      <w:marBottom w:val="0"/>
      <w:divBdr>
        <w:top w:val="none" w:sz="0" w:space="0" w:color="auto"/>
        <w:left w:val="none" w:sz="0" w:space="0" w:color="auto"/>
        <w:bottom w:val="none" w:sz="0" w:space="0" w:color="auto"/>
        <w:right w:val="none" w:sz="0" w:space="0" w:color="auto"/>
      </w:divBdr>
      <w:divsChild>
        <w:div w:id="1562981105">
          <w:marLeft w:val="0"/>
          <w:marRight w:val="0"/>
          <w:marTop w:val="0"/>
          <w:marBottom w:val="0"/>
          <w:divBdr>
            <w:top w:val="none" w:sz="0" w:space="0" w:color="auto"/>
            <w:left w:val="none" w:sz="0" w:space="0" w:color="auto"/>
            <w:bottom w:val="none" w:sz="0" w:space="0" w:color="auto"/>
            <w:right w:val="none" w:sz="0" w:space="0" w:color="auto"/>
          </w:divBdr>
        </w:div>
      </w:divsChild>
    </w:div>
    <w:div w:id="1832526864">
      <w:bodyDiv w:val="1"/>
      <w:marLeft w:val="0"/>
      <w:marRight w:val="0"/>
      <w:marTop w:val="0"/>
      <w:marBottom w:val="0"/>
      <w:divBdr>
        <w:top w:val="none" w:sz="0" w:space="0" w:color="auto"/>
        <w:left w:val="none" w:sz="0" w:space="0" w:color="auto"/>
        <w:bottom w:val="none" w:sz="0" w:space="0" w:color="auto"/>
        <w:right w:val="none" w:sz="0" w:space="0" w:color="auto"/>
      </w:divBdr>
      <w:divsChild>
        <w:div w:id="527257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image" Target="media/image5.jpg"/><Relationship Id="rId39" Type="http://schemas.openxmlformats.org/officeDocument/2006/relationships/image" Target="media/image18.png"/><Relationship Id="rId21" Type="http://schemas.openxmlformats.org/officeDocument/2006/relationships/header" Target="header6.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eader" Target="header10.xml"/><Relationship Id="rId50" Type="http://schemas.openxmlformats.org/officeDocument/2006/relationships/footer" Target="footer11.xml"/><Relationship Id="rId55" Type="http://schemas.openxmlformats.org/officeDocument/2006/relationships/footer" Target="footer13.xm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3.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oter" Target="footer8.xml"/><Relationship Id="rId53" Type="http://schemas.openxmlformats.org/officeDocument/2006/relationships/header" Target="header13.xml"/><Relationship Id="rId58" Type="http://schemas.openxmlformats.org/officeDocument/2006/relationships/header" Target="header16.xml"/><Relationship Id="rId5" Type="http://schemas.openxmlformats.org/officeDocument/2006/relationships/settings" Target="settings.xml"/><Relationship Id="rId61" Type="http://schemas.openxmlformats.org/officeDocument/2006/relationships/footer" Target="footer16.xml"/><Relationship Id="rId19" Type="http://schemas.openxmlformats.org/officeDocument/2006/relationships/header" Target="header4.xml"/><Relationship Id="rId14" Type="http://schemas.openxmlformats.org/officeDocument/2006/relationships/image" Target="media/image4.jpg"/><Relationship Id="rId22" Type="http://schemas.openxmlformats.org/officeDocument/2006/relationships/footer" Target="footer5.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eader" Target="header8.xml"/><Relationship Id="rId48" Type="http://schemas.openxmlformats.org/officeDocument/2006/relationships/footer" Target="footer10.xml"/><Relationship Id="rId56" Type="http://schemas.openxmlformats.org/officeDocument/2006/relationships/header" Target="header15.xml"/><Relationship Id="rId8" Type="http://schemas.openxmlformats.org/officeDocument/2006/relationships/endnotes" Target="endnotes.xml"/><Relationship Id="rId51" Type="http://schemas.openxmlformats.org/officeDocument/2006/relationships/header" Target="header12.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3.xml"/><Relationship Id="rId25" Type="http://schemas.openxmlformats.org/officeDocument/2006/relationships/footer" Target="footer7.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footer" Target="footer9.xml"/><Relationship Id="rId59" Type="http://schemas.openxmlformats.org/officeDocument/2006/relationships/footer" Target="footer15.xml"/><Relationship Id="rId20" Type="http://schemas.openxmlformats.org/officeDocument/2006/relationships/header" Target="header5.xml"/><Relationship Id="rId41" Type="http://schemas.openxmlformats.org/officeDocument/2006/relationships/image" Target="media/image20.png"/><Relationship Id="rId54" Type="http://schemas.openxmlformats.org/officeDocument/2006/relationships/header" Target="header14.xml"/><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footer" Target="footer6.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eader" Target="header11.xml"/><Relationship Id="rId57" Type="http://schemas.openxmlformats.org/officeDocument/2006/relationships/footer" Target="footer14.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header" Target="header9.xml"/><Relationship Id="rId52" Type="http://schemas.openxmlformats.org/officeDocument/2006/relationships/footer" Target="footer12.xml"/><Relationship Id="rId60" Type="http://schemas.openxmlformats.org/officeDocument/2006/relationships/header" Target="header17.xml"/><Relationship Id="rId4" Type="http://schemas.openxmlformats.org/officeDocument/2006/relationships/styles" Target="style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Template>
  <TotalTime>3</TotalTime>
  <Pages>32</Pages>
  <Words>2360</Words>
  <Characters>12748</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15078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BRUNO DE CARVALHO LIMA CARA .</cp:lastModifiedBy>
  <cp:revision>2</cp:revision>
  <cp:lastPrinted>2009-11-04T00:12:00Z</cp:lastPrinted>
  <dcterms:created xsi:type="dcterms:W3CDTF">2022-11-15T16:38:00Z</dcterms:created>
  <dcterms:modified xsi:type="dcterms:W3CDTF">2022-11-15T16:38:00Z</dcterms:modified>
</cp:coreProperties>
</file>